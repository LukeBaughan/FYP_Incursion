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54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80B37" w:rsidRPr="005C1AAA" w14:paraId="315724F6" w14:textId="77777777" w:rsidTr="00F80B37">
        <w:tc>
          <w:tcPr>
            <w:tcW w:w="14992" w:type="dxa"/>
            <w:gridSpan w:val="5"/>
          </w:tcPr>
          <w:p w14:paraId="13835B6D" w14:textId="77777777" w:rsidR="00F80B37" w:rsidRPr="005C1AAA" w:rsidRDefault="00F80B37" w:rsidP="00F80B37">
            <w:r w:rsidRPr="005C1AAA">
              <w:t>Learning Contract</w:t>
            </w:r>
          </w:p>
        </w:tc>
      </w:tr>
      <w:tr w:rsidR="00F80B37" w:rsidRPr="005C1AAA" w14:paraId="4A9E6EEC" w14:textId="77777777" w:rsidTr="00F80B37">
        <w:tc>
          <w:tcPr>
            <w:tcW w:w="14992" w:type="dxa"/>
            <w:gridSpan w:val="5"/>
          </w:tcPr>
          <w:p w14:paraId="7731CC54" w14:textId="77777777" w:rsidR="00F80B37" w:rsidRPr="005C1AAA" w:rsidRDefault="00F80B37" w:rsidP="00F80B37">
            <w:r w:rsidRPr="005C1AAA">
              <w:t xml:space="preserve">Aim 2: </w:t>
            </w:r>
            <w:sdt>
              <w:sdtPr>
                <w:id w:val="-1635481200"/>
                <w:placeholder>
                  <w:docPart w:val="D4E3E5AB57594813B48BBC01C9BB343D"/>
                </w:placeholder>
                <w:text/>
              </w:sdtPr>
              <w:sdtContent>
                <w:r w:rsidRPr="005C1AAA">
                  <w:t xml:space="preserve">Technical Process – Implement the core mechanics and features required for my game to be playable </w:t>
                </w:r>
              </w:sdtContent>
            </w:sdt>
          </w:p>
          <w:p w14:paraId="4C789FFC" w14:textId="77777777" w:rsidR="00F80B37" w:rsidRPr="005C1AAA" w:rsidRDefault="00F80B37" w:rsidP="00F80B37"/>
        </w:tc>
      </w:tr>
      <w:tr w:rsidR="00F80B37" w:rsidRPr="005C1AAA" w14:paraId="60C37FE0" w14:textId="77777777" w:rsidTr="00F80B37">
        <w:tc>
          <w:tcPr>
            <w:tcW w:w="2362" w:type="dxa"/>
          </w:tcPr>
          <w:p w14:paraId="3B122E8C" w14:textId="77777777" w:rsidR="00F80B37" w:rsidRPr="005C1AAA" w:rsidRDefault="00F80B37" w:rsidP="00F80B37">
            <w:r w:rsidRPr="005C1AAA">
              <w:t>Objectives</w:t>
            </w:r>
          </w:p>
        </w:tc>
        <w:tc>
          <w:tcPr>
            <w:tcW w:w="2362" w:type="dxa"/>
          </w:tcPr>
          <w:p w14:paraId="43909065" w14:textId="77777777" w:rsidR="00F80B37" w:rsidRPr="005C1AAA" w:rsidRDefault="00F80B37" w:rsidP="00F80B37">
            <w:r w:rsidRPr="005C1AAA">
              <w:t>Tasks</w:t>
            </w:r>
          </w:p>
        </w:tc>
        <w:tc>
          <w:tcPr>
            <w:tcW w:w="2755" w:type="dxa"/>
          </w:tcPr>
          <w:p w14:paraId="1C003CDF" w14:textId="77777777" w:rsidR="00F80B37" w:rsidRPr="005C1AAA" w:rsidRDefault="00F80B37" w:rsidP="00F80B37">
            <w:r w:rsidRPr="005C1AAA">
              <w:t>Resources needed</w:t>
            </w:r>
          </w:p>
        </w:tc>
        <w:tc>
          <w:tcPr>
            <w:tcW w:w="3969" w:type="dxa"/>
          </w:tcPr>
          <w:p w14:paraId="502C0A1B" w14:textId="77777777" w:rsidR="00F80B37" w:rsidRPr="005C1AAA" w:rsidRDefault="00F80B37" w:rsidP="00F80B37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48C9882" w14:textId="77777777" w:rsidR="00F80B37" w:rsidRPr="005C1AAA" w:rsidRDefault="00F80B37" w:rsidP="00F80B37">
            <w:r w:rsidRPr="005C1AAA">
              <w:t>Date Due</w:t>
            </w:r>
          </w:p>
        </w:tc>
      </w:tr>
      <w:tr w:rsidR="00F80B37" w:rsidRPr="005C1AAA" w14:paraId="49556E6D" w14:textId="77777777" w:rsidTr="00F80B37">
        <w:sdt>
          <w:sdtPr>
            <w:id w:val="-1439290115"/>
            <w:placeholder>
              <w:docPart w:val="D4E3E5AB57594813B48BBC01C9BB343D"/>
            </w:placeholder>
            <w:text/>
          </w:sdtPr>
          <w:sdtContent>
            <w:tc>
              <w:tcPr>
                <w:tcW w:w="2362" w:type="dxa"/>
              </w:tcPr>
              <w:p w14:paraId="470DAD9C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 xml:space="preserve">Enemy wave system </w:t>
                </w:r>
              </w:p>
            </w:tc>
          </w:sdtContent>
        </w:sdt>
        <w:tc>
          <w:tcPr>
            <w:tcW w:w="2362" w:type="dxa"/>
          </w:tcPr>
          <w:p w14:paraId="72CA0F76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843897433"/>
                <w:placeholder>
                  <w:docPart w:val="6CCAC93531B64CCE921DE285144F5A0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basic enemy</w:t>
                </w:r>
              </w:sdtContent>
            </w:sdt>
          </w:p>
          <w:p w14:paraId="4CC0213F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2. </w:t>
            </w:r>
            <w:sdt>
              <w:sdtPr>
                <w:rPr>
                  <w:color w:val="FFC000"/>
                </w:rPr>
                <w:id w:val="-518312004"/>
                <w:placeholder>
                  <w:docPart w:val="803E6B3B865F49798FFB897E4757BBA4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 xml:space="preserve"> Create wave manager</w:t>
                </w:r>
              </w:sdtContent>
            </w:sdt>
          </w:p>
          <w:p w14:paraId="01C83FA3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3. </w:t>
            </w:r>
            <w:sdt>
              <w:sdtPr>
                <w:rPr>
                  <w:color w:val="FFC000"/>
                </w:rPr>
                <w:id w:val="-1620526624"/>
                <w:placeholder>
                  <w:docPart w:val="DE314F35124745F8847B1C84E6EFD6D2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Implement enemy ai</w:t>
                </w:r>
              </w:sdtContent>
            </w:sdt>
          </w:p>
          <w:p w14:paraId="7A3E0A35" w14:textId="77777777" w:rsidR="00F80B37" w:rsidRPr="00670C72" w:rsidRDefault="00F80B37" w:rsidP="00F80B37">
            <w:pPr>
              <w:rPr>
                <w:color w:val="FFC000"/>
              </w:rPr>
            </w:pPr>
            <w:r w:rsidRPr="00670C72">
              <w:rPr>
                <w:color w:val="FFC000"/>
              </w:rPr>
              <w:t xml:space="preserve">4. </w:t>
            </w:r>
            <w:sdt>
              <w:sdtPr>
                <w:rPr>
                  <w:color w:val="FFC000"/>
                </w:rPr>
                <w:id w:val="544417557"/>
                <w:placeholder>
                  <w:docPart w:val="BD93E7CE200D49DEA936838403A66987"/>
                </w:placeholder>
                <w:text/>
              </w:sdtPr>
              <w:sdtContent>
                <w:r w:rsidRPr="00670C72">
                  <w:rPr>
                    <w:color w:val="FFC000"/>
                  </w:rPr>
                  <w:t>Create enemy types</w:t>
                </w:r>
              </w:sdtContent>
            </w:sdt>
          </w:p>
        </w:tc>
        <w:tc>
          <w:tcPr>
            <w:tcW w:w="2755" w:type="dxa"/>
          </w:tcPr>
          <w:p w14:paraId="391A8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338995317"/>
                <w:placeholder>
                  <w:docPart w:val="D9C21B01805F4F819C3D58288F7B6065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93C335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653877700"/>
                <w:placeholder>
                  <w:docPart w:val="2475BC5A0C3943299019054B0C7AE780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258A4FFF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87075996"/>
                <w:placeholder>
                  <w:docPart w:val="5F2BF6BC48E34B6FA4B3A4886B101FA6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62BB6B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025168211"/>
                <w:placeholder>
                  <w:docPart w:val="327F188FC5BA4A25AC3DC0CA459D753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</w:tc>
        <w:tc>
          <w:tcPr>
            <w:tcW w:w="3969" w:type="dxa"/>
          </w:tcPr>
          <w:p w14:paraId="160E46F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10276854"/>
                <w:placeholder>
                  <w:docPart w:val="0B68F5C92BC24640A16A38520A4BE07C"/>
                </w:placeholder>
                <w:text/>
              </w:sdtPr>
              <w:sdtContent>
                <w:r w:rsidRPr="005C1AAA">
                  <w:t>An enemy actor that has stats</w:t>
                </w:r>
              </w:sdtContent>
            </w:sdt>
          </w:p>
          <w:p w14:paraId="3CC5C840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409742297"/>
                <w:placeholder>
                  <w:docPart w:val="2D62272AFDF74586A2FBC1B99986A416"/>
                </w:placeholder>
                <w:text/>
              </w:sdtPr>
              <w:sdtContent>
                <w:r w:rsidRPr="005C1AAA">
                  <w:t xml:space="preserve">Wave manager can spawn a set number of enemies every wave </w:t>
                </w:r>
              </w:sdtContent>
            </w:sdt>
          </w:p>
          <w:p w14:paraId="0AA01A8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927817"/>
                <w:placeholder>
                  <w:docPart w:val="9426ADF3F82F477A923ECA74D8097069"/>
                </w:placeholder>
                <w:text/>
              </w:sdtPr>
              <w:sdtContent>
                <w:r w:rsidRPr="005C1AAA">
                  <w:t>Enemies can travel to the defence point</w:t>
                </w:r>
              </w:sdtContent>
            </w:sdt>
          </w:p>
          <w:p w14:paraId="3B25F692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874694045"/>
                <w:placeholder>
                  <w:docPart w:val="7B525B8A7BFE4BB9A4E41C5CFF515362"/>
                </w:placeholder>
                <w:text/>
              </w:sdtPr>
              <w:sdtContent>
                <w:r w:rsidRPr="005C1AAA">
                  <w:t>Different enemy types with different models and stats</w:t>
                </w:r>
              </w:sdtContent>
            </w:sdt>
          </w:p>
        </w:tc>
        <w:tc>
          <w:tcPr>
            <w:tcW w:w="3544" w:type="dxa"/>
          </w:tcPr>
          <w:p w14:paraId="3A7116D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104534"/>
                <w:placeholder>
                  <w:docPart w:val="81C26B7C61B94342A2798AE0416E1453"/>
                </w:placeholder>
                <w:date w:fullDate="2022-12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01/12/2022</w:t>
                </w:r>
              </w:sdtContent>
            </w:sdt>
          </w:p>
          <w:p w14:paraId="1F86A4E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94542758"/>
                <w:placeholder>
                  <w:docPart w:val="51FC927B9CF5456D99F18ABC0B91D038"/>
                </w:placeholder>
                <w:date w:fullDate="2022-12-0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02/12/2022</w:t>
                </w:r>
              </w:sdtContent>
            </w:sdt>
          </w:p>
          <w:p w14:paraId="0B71077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2098550476"/>
                <w:placeholder>
                  <w:docPart w:val="6C4213D251224D409B4A60A06E3B5624"/>
                </w:placeholder>
                <w:date w:fullDate="2022-12-0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09/12/2022</w:t>
                </w:r>
              </w:sdtContent>
            </w:sdt>
          </w:p>
          <w:p w14:paraId="0A390A8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992857091"/>
                <w:placeholder>
                  <w:docPart w:val="8194AEFABA5947DE9C72964E9BC9F44A"/>
                </w:placeholder>
                <w:date w:fullDate="2023-02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20/02/2023</w:t>
                </w:r>
              </w:sdtContent>
            </w:sdt>
          </w:p>
        </w:tc>
      </w:tr>
      <w:tr w:rsidR="00F80B37" w:rsidRPr="005C1AAA" w14:paraId="49815FD4" w14:textId="77777777" w:rsidTr="00F80B37">
        <w:sdt>
          <w:sdtPr>
            <w:id w:val="1946505112"/>
            <w:placeholder>
              <w:docPart w:val="026E452A99044A24906FB501EC2BCE45"/>
            </w:placeholder>
            <w:text/>
          </w:sdtPr>
          <w:sdtContent>
            <w:tc>
              <w:tcPr>
                <w:tcW w:w="2362" w:type="dxa"/>
              </w:tcPr>
              <w:p w14:paraId="6D7A2AD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Towers</w:t>
                </w:r>
              </w:p>
            </w:tc>
          </w:sdtContent>
        </w:sdt>
        <w:tc>
          <w:tcPr>
            <w:tcW w:w="2362" w:type="dxa"/>
          </w:tcPr>
          <w:p w14:paraId="02CA020D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-575435544"/>
                <w:placeholder>
                  <w:docPart w:val="F41766EF4F874BB4B1488892B33397A5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Create grid-based tower placement system</w:t>
                </w:r>
              </w:sdtContent>
            </w:sdt>
          </w:p>
          <w:p w14:paraId="1ABD6A17" w14:textId="77777777" w:rsidR="00F80B37" w:rsidRPr="00F80B37" w:rsidRDefault="00F80B37" w:rsidP="00F80B37">
            <w:pPr>
              <w:rPr>
                <w:color w:val="00B050"/>
              </w:rPr>
            </w:pPr>
            <w:r w:rsidRPr="00F80B37">
              <w:rPr>
                <w:color w:val="00B050"/>
              </w:rPr>
              <w:t xml:space="preserve">2. </w:t>
            </w:r>
            <w:sdt>
              <w:sdtPr>
                <w:rPr>
                  <w:color w:val="00B050"/>
                </w:rPr>
                <w:id w:val="69942496"/>
                <w:placeholder>
                  <w:docPart w:val="2E2C667EFCA34892AA41A1FAF5D5150B"/>
                </w:placeholder>
                <w:text/>
              </w:sdtPr>
              <w:sdtContent>
                <w:r w:rsidRPr="00F80B37">
                  <w:rPr>
                    <w:color w:val="00B050"/>
                  </w:rPr>
                  <w:t>Create basic tower</w:t>
                </w:r>
              </w:sdtContent>
            </w:sdt>
          </w:p>
          <w:p w14:paraId="6F9BC521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99942355"/>
                <w:placeholder>
                  <w:docPart w:val="F759CCE6E6D44C6689FF4C5555948750"/>
                </w:placeholder>
                <w:text/>
              </w:sdtPr>
              <w:sdtContent>
                <w:r w:rsidRPr="005C1AAA">
                  <w:t xml:space="preserve">Create tower </w:t>
                </w:r>
                <w:r>
                  <w:t>effects</w:t>
                </w:r>
              </w:sdtContent>
            </w:sdt>
          </w:p>
          <w:p w14:paraId="45E66C7D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390778180"/>
                <w:placeholder>
                  <w:docPart w:val="2FC96F0D4A5E44D6AAA5F5EE30FCB018"/>
                </w:placeholder>
                <w:text/>
              </w:sdtPr>
              <w:sdtContent>
                <w:r>
                  <w:t xml:space="preserve"> Create tower types </w:t>
                </w:r>
              </w:sdtContent>
            </w:sdt>
          </w:p>
        </w:tc>
        <w:tc>
          <w:tcPr>
            <w:tcW w:w="2755" w:type="dxa"/>
          </w:tcPr>
          <w:p w14:paraId="33DCC7A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364024621"/>
                <w:placeholder>
                  <w:docPart w:val="3C2678B2237045469D4F7881F675DF0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37E4667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826897251"/>
                <w:placeholder>
                  <w:docPart w:val="679B61F205174B74AE30DE0E789F0F4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03C26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86082576"/>
                <w:placeholder>
                  <w:docPart w:val="E1C8693149C14419B83B68EC4B3CA5AB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2E8F37E6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799890417"/>
                <w:placeholder>
                  <w:docPart w:val="B065C9B98E7A4F2C89438EF0451CBF7E"/>
                </w:placeholder>
                <w:text/>
              </w:sdtPr>
              <w:sdtContent>
                <w:r>
                  <w:t xml:space="preserve"> UE5, UE5 Marketplace </w:t>
                </w:r>
              </w:sdtContent>
            </w:sdt>
          </w:p>
        </w:tc>
        <w:tc>
          <w:tcPr>
            <w:tcW w:w="3969" w:type="dxa"/>
          </w:tcPr>
          <w:p w14:paraId="476034B7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118045459"/>
                <w:placeholder>
                  <w:docPart w:val="1C789314FF9747F58B6E629F32AF9E94"/>
                </w:placeholder>
                <w:text/>
              </w:sdtPr>
              <w:sdtContent>
                <w:r w:rsidRPr="005C1AAA">
                  <w:t>The player can place towers on the map in a grid like fashion</w:t>
                </w:r>
              </w:sdtContent>
            </w:sdt>
          </w:p>
          <w:p w14:paraId="50D3393B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942573842"/>
                <w:placeholder>
                  <w:docPart w:val="85F3D3E8426541F0A8D419577459E1D9"/>
                </w:placeholder>
                <w:text/>
              </w:sdtPr>
              <w:sdtContent>
                <w:r w:rsidRPr="005C1AAA">
                  <w:t>A tower that can aim and shoot at nearby enemies</w:t>
                </w:r>
              </w:sdtContent>
            </w:sdt>
          </w:p>
          <w:p w14:paraId="524763B9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649989968"/>
                <w:placeholder>
                  <w:docPart w:val="0F9B449D539E4D089EAC97514C8AF21D"/>
                </w:placeholder>
                <w:text/>
              </w:sdtPr>
              <w:sdtContent>
                <w:r>
                  <w:t>The tower has sound and visual effects when shooting</w:t>
                </w:r>
              </w:sdtContent>
            </w:sdt>
          </w:p>
          <w:p w14:paraId="17C9A180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46064815"/>
                <w:placeholder>
                  <w:docPart w:val="665D0D13D79540D69D1DB8206CB26AD1"/>
                </w:placeholder>
                <w:text/>
              </w:sdtPr>
              <w:sdtContent>
                <w:r>
                  <w:t xml:space="preserve"> Different tower types with different models and stats </w:t>
                </w:r>
              </w:sdtContent>
            </w:sdt>
          </w:p>
        </w:tc>
        <w:tc>
          <w:tcPr>
            <w:tcW w:w="3544" w:type="dxa"/>
          </w:tcPr>
          <w:p w14:paraId="2D45778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79881816"/>
                <w:placeholder>
                  <w:docPart w:val="0AFF764A83B541AFBC9D8A74DA5E3294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5D08441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083833113"/>
                <w:placeholder>
                  <w:docPart w:val="79A0833AA169488180873315015691AF"/>
                </w:placeholder>
                <w:date w:fullDate="2022-12-0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04/12/2022</w:t>
                </w:r>
              </w:sdtContent>
            </w:sdt>
          </w:p>
          <w:p w14:paraId="21285D4D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656487460"/>
                <w:placeholder>
                  <w:docPart w:val="1E5188B03BA6447480A7232A6F4D7146"/>
                </w:placeholder>
                <w:date w:fullDate="2023-02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24/02/2023</w:t>
                </w:r>
              </w:sdtContent>
            </w:sdt>
          </w:p>
          <w:p w14:paraId="249028FE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68535382"/>
                <w:placeholder>
                  <w:docPart w:val="65086A860C09483DB3D0DA7B4EB1BC90"/>
                </w:placeholder>
                <w:date w:fullDate="2023-02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26/02/2023</w:t>
                </w:r>
              </w:sdtContent>
            </w:sdt>
          </w:p>
        </w:tc>
      </w:tr>
      <w:tr w:rsidR="00F80B37" w:rsidRPr="005C1AAA" w14:paraId="2BD2F330" w14:textId="77777777" w:rsidTr="00F80B37">
        <w:sdt>
          <w:sdtPr>
            <w:id w:val="1186024563"/>
            <w:placeholder>
              <w:docPart w:val="0077D88F1E5B4F859A8046DE372FED27"/>
            </w:placeholder>
            <w:text/>
          </w:sdtPr>
          <w:sdtContent>
            <w:tc>
              <w:tcPr>
                <w:tcW w:w="2362" w:type="dxa"/>
              </w:tcPr>
              <w:p w14:paraId="034633C4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Weapons</w:t>
                </w:r>
              </w:p>
            </w:tc>
          </w:sdtContent>
        </w:sdt>
        <w:tc>
          <w:tcPr>
            <w:tcW w:w="2362" w:type="dxa"/>
          </w:tcPr>
          <w:p w14:paraId="373CA153" w14:textId="77777777" w:rsidR="00F80B37" w:rsidRPr="00F80B37" w:rsidRDefault="00F80B37" w:rsidP="00F80B37">
            <w:pPr>
              <w:rPr>
                <w:color w:val="FFC000"/>
              </w:rPr>
            </w:pPr>
            <w:r w:rsidRPr="00F80B37">
              <w:rPr>
                <w:color w:val="FFC000"/>
              </w:rPr>
              <w:t xml:space="preserve">1. </w:t>
            </w:r>
            <w:sdt>
              <w:sdtPr>
                <w:rPr>
                  <w:color w:val="FFC000"/>
                </w:rPr>
                <w:id w:val="903574744"/>
                <w:placeholder>
                  <w:docPart w:val="EEC9C6F4CF7B42CF92947B1D74E6C94C"/>
                </w:placeholder>
                <w:text/>
              </w:sdtPr>
              <w:sdtContent>
                <w:r w:rsidRPr="00F80B37">
                  <w:rPr>
                    <w:color w:val="FFC000"/>
                  </w:rPr>
                  <w:t>Create basic weapon</w:t>
                </w:r>
              </w:sdtContent>
            </w:sdt>
          </w:p>
          <w:p w14:paraId="2C05ACB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457186504"/>
                <w:placeholder>
                  <w:docPart w:val="66ECBBBB77CC4AF19EF90FC683DABFDD"/>
                </w:placeholder>
                <w:text/>
              </w:sdtPr>
              <w:sdtContent>
                <w:r w:rsidRPr="005C1AAA">
                  <w:t xml:space="preserve">Create weapon </w:t>
                </w:r>
                <w:r>
                  <w:t>effects</w:t>
                </w:r>
              </w:sdtContent>
            </w:sdt>
          </w:p>
          <w:p w14:paraId="70BEF45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20618799"/>
                <w:placeholder>
                  <w:docPart w:val="813CDE02C2EF4340A6BC360D5F3A5663"/>
                </w:placeholder>
                <w:text/>
              </w:sdtPr>
              <w:sdtContent>
                <w:r>
                  <w:t>Create Weapon types</w:t>
                </w:r>
              </w:sdtContent>
            </w:sdt>
          </w:p>
          <w:p w14:paraId="68B098FA" w14:textId="77777777" w:rsidR="00F80B37" w:rsidRPr="005C1AAA" w:rsidRDefault="00F80B37" w:rsidP="00F80B37"/>
        </w:tc>
        <w:tc>
          <w:tcPr>
            <w:tcW w:w="2755" w:type="dxa"/>
          </w:tcPr>
          <w:p w14:paraId="59E993E6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2020306842"/>
                <w:placeholder>
                  <w:docPart w:val="B5D71F2378274A06AC11F588B70C29AD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0DBB9A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5647729"/>
                <w:placeholder>
                  <w:docPart w:val="0D74031802A9440C96ACCB2BC2F690AA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86EAA2A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861894502"/>
                <w:placeholder>
                  <w:docPart w:val="207B3E2280354097AEDC1B2786AF835F"/>
                </w:placeholder>
                <w:text/>
              </w:sdtPr>
              <w:sdtContent>
                <w:r>
                  <w:t>UE5, UE5 Marketplace</w:t>
                </w:r>
              </w:sdtContent>
            </w:sdt>
          </w:p>
          <w:p w14:paraId="0882ED65" w14:textId="77777777" w:rsidR="00F80B37" w:rsidRPr="005C1AAA" w:rsidRDefault="00F80B37" w:rsidP="00F80B37"/>
        </w:tc>
        <w:tc>
          <w:tcPr>
            <w:tcW w:w="3969" w:type="dxa"/>
          </w:tcPr>
          <w:p w14:paraId="21D9F0E5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923767975"/>
                <w:placeholder>
                  <w:docPart w:val="6C1FF39BC2114074B16E876A0B2A7878"/>
                </w:placeholder>
                <w:text/>
              </w:sdtPr>
              <w:sdtContent>
                <w:r w:rsidRPr="005C1AAA">
                  <w:t>The player can shoot enemies with a gun</w:t>
                </w:r>
              </w:sdtContent>
            </w:sdt>
          </w:p>
          <w:p w14:paraId="40FB335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556748739"/>
                <w:placeholder>
                  <w:docPart w:val="8481526D55654A5383BDC2B11EFE2C1D"/>
                </w:placeholder>
                <w:text/>
              </w:sdtPr>
              <w:sdtContent>
                <w:r w:rsidRPr="005C1AAA">
                  <w:t xml:space="preserve"> </w:t>
                </w:r>
                <w:r>
                  <w:t>The weapon has sound effects and visually effects when shot/ reloaded</w:t>
                </w:r>
              </w:sdtContent>
            </w:sdt>
          </w:p>
          <w:p w14:paraId="7FEC981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374339822"/>
                <w:placeholder>
                  <w:docPart w:val="6BE19D2A6C07452ABE73C5128021FB37"/>
                </w:placeholder>
                <w:text/>
              </w:sdtPr>
              <w:sdtContent>
                <w:r>
                  <w:t xml:space="preserve"> Different gun types with different models and stats </w:t>
                </w:r>
              </w:sdtContent>
            </w:sdt>
          </w:p>
          <w:p w14:paraId="3294B41B" w14:textId="77777777" w:rsidR="00F80B37" w:rsidRPr="005C1AAA" w:rsidRDefault="00F80B37" w:rsidP="00F80B37"/>
        </w:tc>
        <w:tc>
          <w:tcPr>
            <w:tcW w:w="3544" w:type="dxa"/>
          </w:tcPr>
          <w:p w14:paraId="0DCE375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721584119"/>
                <w:placeholder>
                  <w:docPart w:val="7A7AFB7D97F44648AA7F5EDC5DE3F3D1"/>
                </w:placeholder>
                <w:date w:fullDate="2022-02-0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07/02/2022</w:t>
                </w:r>
              </w:sdtContent>
            </w:sdt>
          </w:p>
          <w:p w14:paraId="3B2ED6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680193839"/>
                <w:placeholder>
                  <w:docPart w:val="E6665C1ACF1E4A6EAE52D8B16B35D780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EE900E4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713774839"/>
                <w:placeholder>
                  <w:docPart w:val="001B53CDCF6448DFBFC19D40236F2AC5"/>
                </w:placeholder>
                <w:date w:fullDate="2023-02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14/02/2023</w:t>
                </w:r>
              </w:sdtContent>
            </w:sdt>
          </w:p>
          <w:p w14:paraId="1BD3EA5F" w14:textId="77777777" w:rsidR="00F80B37" w:rsidRPr="005C1AAA" w:rsidRDefault="00F80B37" w:rsidP="00F80B37"/>
        </w:tc>
      </w:tr>
      <w:tr w:rsidR="00F80B37" w:rsidRPr="005C1AAA" w14:paraId="7041AB01" w14:textId="77777777" w:rsidTr="00F80B37">
        <w:sdt>
          <w:sdtPr>
            <w:id w:val="788097345"/>
            <w:placeholder>
              <w:docPart w:val="388241448E694B1FBACB5AB89B9DCB64"/>
            </w:placeholder>
            <w:text/>
          </w:sdtPr>
          <w:sdtContent>
            <w:tc>
              <w:tcPr>
                <w:tcW w:w="2362" w:type="dxa"/>
              </w:tcPr>
              <w:p w14:paraId="56C84683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Levels</w:t>
                </w:r>
              </w:p>
            </w:tc>
          </w:sdtContent>
        </w:sdt>
        <w:tc>
          <w:tcPr>
            <w:tcW w:w="2362" w:type="dxa"/>
          </w:tcPr>
          <w:p w14:paraId="5C45F3C4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351958659"/>
                <w:placeholder>
                  <w:docPart w:val="322A94F090364C77A38FAA76EBF1852C"/>
                </w:placeholder>
                <w:text/>
              </w:sdtPr>
              <w:sdtContent>
                <w:r w:rsidRPr="005C1AAA">
                  <w:t>Blockout the levels</w:t>
                </w:r>
              </w:sdtContent>
            </w:sdt>
          </w:p>
          <w:p w14:paraId="02A5A0C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773328174"/>
                <w:placeholder>
                  <w:docPart w:val="E1BB61072F304D028E3F10DE765CF098"/>
                </w:placeholder>
                <w:text/>
              </w:sdtPr>
              <w:sdtContent>
                <w:r w:rsidRPr="005C1AAA">
                  <w:t>Implement buildable areas/ enemy spawns/ defence point</w:t>
                </w:r>
              </w:sdtContent>
            </w:sdt>
          </w:p>
          <w:p w14:paraId="27161F28" w14:textId="77777777" w:rsidR="00F80B37" w:rsidRPr="005C1AAA" w:rsidRDefault="00F80B37" w:rsidP="00F80B37">
            <w:r w:rsidRPr="005C1AAA">
              <w:t xml:space="preserve">3. </w:t>
            </w:r>
            <w:r>
              <w:t>Add meshes</w:t>
            </w:r>
          </w:p>
          <w:p w14:paraId="16B5F6BC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06938270"/>
                <w:placeholder>
                  <w:docPart w:val="DA78FA2F8E7B4E32A5D79E67D8413386"/>
                </w:placeholder>
                <w:text/>
              </w:sdtPr>
              <w:sdtContent>
                <w:r>
                  <w:t>Set up lighting</w:t>
                </w:r>
              </w:sdtContent>
            </w:sdt>
          </w:p>
        </w:tc>
        <w:tc>
          <w:tcPr>
            <w:tcW w:w="2755" w:type="dxa"/>
          </w:tcPr>
          <w:p w14:paraId="5DC7536D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757336439"/>
                <w:placeholder>
                  <w:docPart w:val="FDDC2D2FD1FF46C0A10321B0E132ADE2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42D8613A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586959704"/>
                <w:placeholder>
                  <w:docPart w:val="9ECDBA2A08A4415EA9F68C19279F5D97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0216C5B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7641267"/>
                <w:placeholder>
                  <w:docPart w:val="7A9D16B408D349819F29E017C0B21393"/>
                </w:placeholder>
                <w:text/>
              </w:sdtPr>
              <w:sdtContent>
                <w:r w:rsidRPr="005C1AAA">
                  <w:t>UE5, UE5 Marketplace</w:t>
                </w:r>
              </w:sdtContent>
            </w:sdt>
          </w:p>
          <w:p w14:paraId="3EACAB1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2094116989"/>
                <w:placeholder>
                  <w:docPart w:val="9DE99114824F45FD88A1240CD2FA94B5"/>
                </w:placeholder>
                <w:text/>
              </w:sdtPr>
              <w:sdtContent>
                <w:r>
                  <w:t>UE5, maybe UE5 Marketplace</w:t>
                </w:r>
              </w:sdtContent>
            </w:sdt>
          </w:p>
        </w:tc>
        <w:tc>
          <w:tcPr>
            <w:tcW w:w="3969" w:type="dxa"/>
          </w:tcPr>
          <w:p w14:paraId="012B88FE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620771485"/>
                <w:placeholder>
                  <w:docPart w:val="7B89600969C140A3974BC2D537A58656"/>
                </w:placeholder>
                <w:text/>
              </w:sdtPr>
              <w:sdtContent>
                <w:r w:rsidRPr="005C1AAA">
                  <w:t>A preview of a level</w:t>
                </w:r>
              </w:sdtContent>
            </w:sdt>
          </w:p>
          <w:p w14:paraId="7E332C45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747261785"/>
                <w:placeholder>
                  <w:docPart w:val="3C40D31BEE404D42849EC82F02A76F09"/>
                </w:placeholder>
                <w:text/>
              </w:sdtPr>
              <w:sdtContent>
                <w:r w:rsidRPr="005C1AAA">
                  <w:t>A playable level</w:t>
                </w:r>
              </w:sdtContent>
            </w:sdt>
          </w:p>
          <w:p w14:paraId="0C365585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28775835"/>
                <w:placeholder>
                  <w:docPart w:val="06EA526ED2D5412A82FDCBC3B0BA26E4"/>
                </w:placeholder>
                <w:text/>
              </w:sdtPr>
              <w:sdtContent>
                <w:r>
                  <w:t xml:space="preserve">The level has </w:t>
                </w:r>
                <w:r w:rsidRPr="005C1AAA">
                  <w:t>an interesting</w:t>
                </w:r>
                <w:r>
                  <w:t xml:space="preserve"> and immersive</w:t>
                </w:r>
                <w:r w:rsidRPr="005C1AAA">
                  <w:t xml:space="preserve"> environment</w:t>
                </w:r>
              </w:sdtContent>
            </w:sdt>
            <w:r>
              <w:t xml:space="preserve"> that matches the theme of the game.</w:t>
            </w:r>
          </w:p>
          <w:p w14:paraId="1B7B977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-1462109231"/>
                <w:placeholder>
                  <w:docPart w:val="5DFAE6BF04C9442BA07A825CED843365"/>
                </w:placeholder>
                <w:text/>
              </w:sdtPr>
              <w:sdtContent>
                <w:r>
                  <w:t>The level has unique lighting (not UE5 template lighting)</w:t>
                </w:r>
              </w:sdtContent>
            </w:sdt>
          </w:p>
        </w:tc>
        <w:tc>
          <w:tcPr>
            <w:tcW w:w="3544" w:type="dxa"/>
          </w:tcPr>
          <w:p w14:paraId="6F6ED3B9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2086414020"/>
                <w:placeholder>
                  <w:docPart w:val="C24BEB9277E54D4EA21A95BE0602703F"/>
                </w:placeholder>
                <w:date w:fullDate="2023-02-1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13/02/2023</w:t>
                </w:r>
              </w:sdtContent>
            </w:sdt>
          </w:p>
          <w:p w14:paraId="09BD4716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1836031650"/>
                <w:placeholder>
                  <w:docPart w:val="AD16F1A0C13248F19704428C8EF4C1C1"/>
                </w:placeholder>
                <w:date w:fullDate="2023-02-1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16/02/2023</w:t>
                </w:r>
              </w:sdtContent>
            </w:sdt>
          </w:p>
          <w:p w14:paraId="3D5CD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436795863"/>
                <w:placeholder>
                  <w:docPart w:val="F71AAD9440674246890193C2D46C42D3"/>
                </w:placeholder>
                <w:date w:fullDate="2023-03-01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01/03/2023</w:t>
                </w:r>
              </w:sdtContent>
            </w:sdt>
          </w:p>
          <w:p w14:paraId="2E14D525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517360402"/>
                <w:placeholder>
                  <w:docPart w:val="5D8E42257D214B00BABE2170D5FEDF6A"/>
                </w:placeholder>
                <w:date w:fullDate="2023-03-0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05/03/2023</w:t>
                </w:r>
              </w:sdtContent>
            </w:sdt>
          </w:p>
        </w:tc>
      </w:tr>
      <w:tr w:rsidR="00F80B37" w:rsidRPr="005C1AAA" w14:paraId="4E56CD7A" w14:textId="77777777" w:rsidTr="00F80B37">
        <w:sdt>
          <w:sdtPr>
            <w:id w:val="291867750"/>
            <w:placeholder>
              <w:docPart w:val="C9BE5FFFCF444E65B184A2D431D2C3AF"/>
            </w:placeholder>
            <w:text/>
          </w:sdtPr>
          <w:sdtContent>
            <w:tc>
              <w:tcPr>
                <w:tcW w:w="2362" w:type="dxa"/>
              </w:tcPr>
              <w:p w14:paraId="224A38E8" w14:textId="77777777" w:rsidR="00F80B37" w:rsidRPr="005C1AAA" w:rsidRDefault="00F80B37" w:rsidP="00F80B37">
                <w:pPr>
                  <w:pStyle w:val="ListParagraph"/>
                  <w:numPr>
                    <w:ilvl w:val="0"/>
                    <w:numId w:val="9"/>
                  </w:numPr>
                  <w:ind w:left="426"/>
                </w:pPr>
                <w:r w:rsidRPr="005C1AAA">
                  <w:t>UI</w:t>
                </w:r>
              </w:p>
            </w:tc>
          </w:sdtContent>
        </w:sdt>
        <w:tc>
          <w:tcPr>
            <w:tcW w:w="2362" w:type="dxa"/>
          </w:tcPr>
          <w:p w14:paraId="1475D35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-1961251174"/>
                <w:placeholder>
                  <w:docPart w:val="61D1E98AD60C4C71A8A51B3B54664130"/>
                </w:placeholder>
                <w:text/>
              </w:sdtPr>
              <w:sdtContent>
                <w:r w:rsidRPr="005C1AAA">
                  <w:t>Create player HUD</w:t>
                </w:r>
              </w:sdtContent>
            </w:sdt>
          </w:p>
          <w:p w14:paraId="073A10F2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510907434"/>
                <w:placeholder>
                  <w:docPart w:val="39076D30B6964E74B31151531955D614"/>
                </w:placeholder>
                <w:text/>
              </w:sdtPr>
              <w:sdtContent>
                <w:r w:rsidRPr="005C1AAA">
                  <w:t>Create Main Menu</w:t>
                </w:r>
              </w:sdtContent>
            </w:sdt>
          </w:p>
          <w:p w14:paraId="59A8C0F2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562864747"/>
                <w:placeholder>
                  <w:docPart w:val="77851514949D4217BD504DC199933828"/>
                </w:placeholder>
                <w:text/>
              </w:sdtPr>
              <w:sdtContent>
                <w:r w:rsidRPr="005C1AAA">
                  <w:t>Create in-game menus</w:t>
                </w:r>
              </w:sdtContent>
            </w:sdt>
          </w:p>
          <w:p w14:paraId="39FEE41F" w14:textId="77777777" w:rsidR="00F80B37" w:rsidRPr="005C1AAA" w:rsidRDefault="00F80B37" w:rsidP="00F80B37">
            <w:r w:rsidRPr="005C1AAA">
              <w:lastRenderedPageBreak/>
              <w:t xml:space="preserve">4. </w:t>
            </w:r>
            <w:sdt>
              <w:sdtPr>
                <w:id w:val="502870618"/>
                <w:placeholder>
                  <w:docPart w:val="76DA85CFD20C44F59D71210F3E9A09AC"/>
                </w:placeholder>
                <w:text/>
              </w:sdtPr>
              <w:sdtContent>
                <w:r>
                  <w:t>Stats Menu</w:t>
                </w:r>
              </w:sdtContent>
            </w:sdt>
          </w:p>
        </w:tc>
        <w:tc>
          <w:tcPr>
            <w:tcW w:w="2755" w:type="dxa"/>
          </w:tcPr>
          <w:p w14:paraId="02825BCC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37205587"/>
                <w:placeholder>
                  <w:docPart w:val="0B8DB86656BF44BEA6049CA7C18D8BC1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5E084F1D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881777951"/>
                <w:placeholder>
                  <w:docPart w:val="4573533377CC4A9F8E7E994C5B1E4B18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7FCFF99B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533543332"/>
                <w:placeholder>
                  <w:docPart w:val="F3F5250AEF6B47579492C6B53524D834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  <w:p w14:paraId="68A799A1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41799367"/>
                <w:placeholder>
                  <w:docPart w:val="0A750C0332744D70AA975563EB36A4C9"/>
                </w:placeholder>
                <w:text/>
              </w:sdtPr>
              <w:sdtContent>
                <w:r w:rsidRPr="005C1AAA">
                  <w:t>UE5</w:t>
                </w:r>
              </w:sdtContent>
            </w:sdt>
          </w:p>
        </w:tc>
        <w:tc>
          <w:tcPr>
            <w:tcW w:w="3969" w:type="dxa"/>
          </w:tcPr>
          <w:p w14:paraId="00BDAC1B" w14:textId="77777777" w:rsidR="00F80B37" w:rsidRPr="005C1AAA" w:rsidRDefault="00F80B37" w:rsidP="00F80B37">
            <w:r w:rsidRPr="005C1AAA">
              <w:t xml:space="preserve">1. </w:t>
            </w:r>
            <w:sdt>
              <w:sdtPr>
                <w:id w:val="497780342"/>
                <w:placeholder>
                  <w:docPart w:val="4624A04738F7485BB3F88538A1595C9C"/>
                </w:placeholder>
                <w:text/>
              </w:sdtPr>
              <w:sdtContent>
                <w:r w:rsidRPr="005C1AAA">
                  <w:t>A HUD displaying player stats and wave information</w:t>
                </w:r>
              </w:sdtContent>
            </w:sdt>
          </w:p>
          <w:p w14:paraId="07802988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1450084904"/>
                <w:placeholder>
                  <w:docPart w:val="7FA601E4EF9E47DBB683F8B37868CFDA"/>
                </w:placeholder>
                <w:text/>
              </w:sdtPr>
              <w:sdtContent>
                <w:r w:rsidRPr="005C1AAA">
                  <w:t xml:space="preserve">A menu system that allows the player to change settings, select a level/ </w:t>
                </w:r>
                <w:r w:rsidRPr="005C1AAA">
                  <w:lastRenderedPageBreak/>
                  <w:t>difficulty, view controls</w:t>
                </w:r>
              </w:sdtContent>
            </w:sdt>
          </w:p>
          <w:p w14:paraId="5AC5EFD7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1262883756"/>
                <w:placeholder>
                  <w:docPart w:val="799102DBA9F54519893CA0C205AF9777"/>
                </w:placeholder>
                <w:text/>
              </w:sdtPr>
              <w:sdtContent>
                <w:r w:rsidRPr="005C1AAA">
                  <w:t>A pause menu</w:t>
                </w:r>
              </w:sdtContent>
            </w:sdt>
          </w:p>
          <w:p w14:paraId="768F019A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6650069"/>
                <w:placeholder>
                  <w:docPart w:val="AFCDB11620364C36BB1774F0B3E2E9A4"/>
                </w:placeholder>
                <w:text/>
              </w:sdtPr>
              <w:sdtContent>
                <w:r>
                  <w:t xml:space="preserve">A menu displaying the player’s statistics (Kills, Wins, Points Accumulated </w:t>
                </w:r>
                <w:proofErr w:type="spellStart"/>
                <w:r>
                  <w:t>ect</w:t>
                </w:r>
                <w:proofErr w:type="spellEnd"/>
                <w:r>
                  <w:t>.)</w:t>
                </w:r>
              </w:sdtContent>
            </w:sdt>
          </w:p>
        </w:tc>
        <w:tc>
          <w:tcPr>
            <w:tcW w:w="3544" w:type="dxa"/>
          </w:tcPr>
          <w:p w14:paraId="673D6814" w14:textId="77777777" w:rsidR="00F80B37" w:rsidRPr="005C1AAA" w:rsidRDefault="00F80B37" w:rsidP="00F80B37">
            <w:r w:rsidRPr="005C1AAA">
              <w:lastRenderedPageBreak/>
              <w:t xml:space="preserve">1. </w:t>
            </w:r>
            <w:sdt>
              <w:sdtPr>
                <w:id w:val="-495342521"/>
                <w:placeholder>
                  <w:docPart w:val="DF43A5C97A4345ACB2F9DED3282C185E"/>
                </w:placeholder>
                <w:date w:fullDate="2023-02-22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22/02/2023</w:t>
                </w:r>
              </w:sdtContent>
            </w:sdt>
          </w:p>
          <w:p w14:paraId="39CEC047" w14:textId="77777777" w:rsidR="00F80B37" w:rsidRPr="005C1AAA" w:rsidRDefault="00F80B37" w:rsidP="00F80B37">
            <w:r w:rsidRPr="005C1AAA">
              <w:t xml:space="preserve">2. </w:t>
            </w:r>
            <w:sdt>
              <w:sdtPr>
                <w:id w:val="-2130613401"/>
                <w:placeholder>
                  <w:docPart w:val="44B78593069449E28E583FB5F17E2A52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4BB324AE" w14:textId="77777777" w:rsidR="00F80B37" w:rsidRPr="005C1AAA" w:rsidRDefault="00F80B37" w:rsidP="00F80B37">
            <w:r w:rsidRPr="005C1AAA">
              <w:t xml:space="preserve">3. </w:t>
            </w:r>
            <w:sdt>
              <w:sdtPr>
                <w:id w:val="-1174179171"/>
                <w:placeholder>
                  <w:docPart w:val="704F184C74EE4E4EB77D7D6C26D884BC"/>
                </w:placeholder>
                <w:date w:fullDate="2023-02-23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23/02/2023</w:t>
                </w:r>
              </w:sdtContent>
            </w:sdt>
          </w:p>
          <w:p w14:paraId="32930C97" w14:textId="77777777" w:rsidR="00F80B37" w:rsidRPr="005C1AAA" w:rsidRDefault="00F80B37" w:rsidP="00F80B37">
            <w:r w:rsidRPr="005C1AAA">
              <w:t xml:space="preserve">4. </w:t>
            </w:r>
            <w:sdt>
              <w:sdtPr>
                <w:id w:val="1269507321"/>
                <w:placeholder>
                  <w:docPart w:val="D230B136AF334C75B20D82A1FC84F799"/>
                </w:placeholder>
                <w:date w:fullDate="2023-03-28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28/03/2023</w:t>
                </w:r>
              </w:sdtContent>
            </w:sdt>
          </w:p>
        </w:tc>
      </w:tr>
    </w:tbl>
    <w:p w14:paraId="1F2C476C" w14:textId="77777777" w:rsidR="008F6C34" w:rsidRPr="005C1AAA" w:rsidRDefault="008F6C34">
      <w:r w:rsidRPr="005C1AAA">
        <w:br w:type="page"/>
      </w:r>
    </w:p>
    <w:tbl>
      <w:tblPr>
        <w:tblStyle w:val="TableGrid"/>
        <w:tblpPr w:leftFromText="180" w:rightFromText="180" w:vertAnchor="page" w:horzAnchor="margin" w:tblpY="901"/>
        <w:tblW w:w="0" w:type="auto"/>
        <w:tblLook w:val="04A0" w:firstRow="1" w:lastRow="0" w:firstColumn="1" w:lastColumn="0" w:noHBand="0" w:noVBand="1"/>
      </w:tblPr>
      <w:tblGrid>
        <w:gridCol w:w="2362"/>
        <w:gridCol w:w="2362"/>
        <w:gridCol w:w="2755"/>
        <w:gridCol w:w="3969"/>
        <w:gridCol w:w="3544"/>
      </w:tblGrid>
      <w:tr w:rsidR="00FD69B4" w:rsidRPr="005C1AAA" w14:paraId="6540A42B" w14:textId="77777777" w:rsidTr="00FD69B4">
        <w:tc>
          <w:tcPr>
            <w:tcW w:w="14992" w:type="dxa"/>
            <w:gridSpan w:val="5"/>
          </w:tcPr>
          <w:p w14:paraId="00BCC791" w14:textId="77777777" w:rsidR="00FD69B4" w:rsidRPr="005C1AAA" w:rsidRDefault="00FD69B4" w:rsidP="00FD69B4">
            <w:r w:rsidRPr="005C1AAA">
              <w:lastRenderedPageBreak/>
              <w:t>Learning Contract</w:t>
            </w:r>
          </w:p>
        </w:tc>
      </w:tr>
      <w:tr w:rsidR="00FD69B4" w:rsidRPr="005C1AAA" w14:paraId="367C64F3" w14:textId="77777777" w:rsidTr="00FD69B4">
        <w:tc>
          <w:tcPr>
            <w:tcW w:w="14992" w:type="dxa"/>
            <w:gridSpan w:val="5"/>
          </w:tcPr>
          <w:p w14:paraId="7BE7030D" w14:textId="340BD6EB" w:rsidR="00FD69B4" w:rsidRPr="005C1AAA" w:rsidRDefault="00FD69B4" w:rsidP="00FD69B4">
            <w:r w:rsidRPr="005C1AAA">
              <w:t>Aim 3:</w:t>
            </w:r>
            <w:r w:rsidR="002716A8" w:rsidRPr="005C1AAA">
              <w:t xml:space="preserve">  </w:t>
            </w:r>
            <w:sdt>
              <w:sdtPr>
                <w:id w:val="-777638596"/>
                <w:placeholder>
                  <w:docPart w:val="5EABA2A3AB56469DAF9FCA315EFFF5D3"/>
                </w:placeholder>
                <w:text/>
              </w:sdtPr>
              <w:sdtContent>
                <w:r w:rsidR="00EC4499" w:rsidRPr="005C1AAA">
                  <w:t>Testing &amp; Polishing – Find and fix any bugs with the game &amp; make sure that the game runs smoothly</w:t>
                </w:r>
              </w:sdtContent>
            </w:sdt>
          </w:p>
          <w:p w14:paraId="686CF192" w14:textId="77777777" w:rsidR="00FD69B4" w:rsidRPr="005C1AAA" w:rsidRDefault="00FD69B4" w:rsidP="00FD69B4"/>
        </w:tc>
      </w:tr>
      <w:tr w:rsidR="00FD69B4" w:rsidRPr="005C1AAA" w14:paraId="27B51926" w14:textId="77777777" w:rsidTr="00FD69B4">
        <w:tc>
          <w:tcPr>
            <w:tcW w:w="2362" w:type="dxa"/>
          </w:tcPr>
          <w:p w14:paraId="5D39A23B" w14:textId="77777777" w:rsidR="00FD69B4" w:rsidRPr="005C1AAA" w:rsidRDefault="00FD69B4" w:rsidP="00FD69B4">
            <w:r w:rsidRPr="005C1AAA">
              <w:t>Objectives</w:t>
            </w:r>
          </w:p>
        </w:tc>
        <w:tc>
          <w:tcPr>
            <w:tcW w:w="2362" w:type="dxa"/>
          </w:tcPr>
          <w:p w14:paraId="0711971D" w14:textId="77777777" w:rsidR="00FD69B4" w:rsidRPr="005C1AAA" w:rsidRDefault="00FD69B4" w:rsidP="00FD69B4">
            <w:r w:rsidRPr="005C1AAA">
              <w:t>Tasks</w:t>
            </w:r>
          </w:p>
        </w:tc>
        <w:tc>
          <w:tcPr>
            <w:tcW w:w="2755" w:type="dxa"/>
          </w:tcPr>
          <w:p w14:paraId="48DEF9AB" w14:textId="77777777" w:rsidR="00FD69B4" w:rsidRPr="005C1AAA" w:rsidRDefault="00FD69B4" w:rsidP="00FD69B4">
            <w:r w:rsidRPr="005C1AAA">
              <w:t>Resources needed</w:t>
            </w:r>
          </w:p>
        </w:tc>
        <w:tc>
          <w:tcPr>
            <w:tcW w:w="3969" w:type="dxa"/>
          </w:tcPr>
          <w:p w14:paraId="2D1CEF90" w14:textId="77777777" w:rsidR="00FD69B4" w:rsidRPr="005C1AAA" w:rsidRDefault="00FD69B4" w:rsidP="00FD69B4">
            <w:r w:rsidRPr="005C1AAA">
              <w:t>How is the success fulfilment of the task measured</w:t>
            </w:r>
          </w:p>
        </w:tc>
        <w:tc>
          <w:tcPr>
            <w:tcW w:w="3544" w:type="dxa"/>
          </w:tcPr>
          <w:p w14:paraId="4A1F2401" w14:textId="77777777" w:rsidR="00FD69B4" w:rsidRPr="005C1AAA" w:rsidRDefault="00FD69B4" w:rsidP="00FD69B4">
            <w:r w:rsidRPr="005C1AAA">
              <w:t>Date Due</w:t>
            </w:r>
          </w:p>
        </w:tc>
      </w:tr>
      <w:tr w:rsidR="00FD69B4" w:rsidRPr="005C1AAA" w14:paraId="3937CDAE" w14:textId="77777777" w:rsidTr="00FD69B4">
        <w:tc>
          <w:tcPr>
            <w:tcW w:w="2362" w:type="dxa"/>
          </w:tcPr>
          <w:p w14:paraId="69929806" w14:textId="5D272C6C" w:rsidR="00FD69B4" w:rsidRPr="005C1AAA" w:rsidRDefault="00436D70" w:rsidP="00134F03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Testing</w:t>
            </w:r>
          </w:p>
        </w:tc>
        <w:tc>
          <w:tcPr>
            <w:tcW w:w="2362" w:type="dxa"/>
          </w:tcPr>
          <w:p w14:paraId="37DF1A7D" w14:textId="3DA9C4C6" w:rsidR="00FD69B4" w:rsidRPr="005C1AAA" w:rsidRDefault="00FD69B4" w:rsidP="00FD69B4">
            <w:r w:rsidRPr="005C1AAA">
              <w:t xml:space="preserve">1. </w:t>
            </w:r>
            <w:sdt>
              <w:sdtPr>
                <w:id w:val="554284617"/>
                <w:placeholder>
                  <w:docPart w:val="FD464CD5C1DB427C8CB9289E20CCD3B7"/>
                </w:placeholder>
                <w:text/>
              </w:sdtPr>
              <w:sdtContent>
                <w:r w:rsidR="00584CE2">
                  <w:t>Create a questionnaire</w:t>
                </w:r>
              </w:sdtContent>
            </w:sdt>
          </w:p>
          <w:p w14:paraId="0507EE01" w14:textId="0FA937A1" w:rsidR="00FD69B4" w:rsidRPr="005C1AAA" w:rsidRDefault="00FD69B4" w:rsidP="00FD69B4">
            <w:r w:rsidRPr="005C1AAA">
              <w:t xml:space="preserve">2. </w:t>
            </w:r>
            <w:sdt>
              <w:sdtPr>
                <w:id w:val="2090424089"/>
                <w:placeholder>
                  <w:docPart w:val="1BBDA014A2964590BC3017C12A2D06E1"/>
                </w:placeholder>
                <w:text/>
              </w:sdtPr>
              <w:sdtContent>
                <w:r w:rsidR="00584CE2">
                  <w:t xml:space="preserve"> Have users play through the game</w:t>
                </w:r>
              </w:sdtContent>
            </w:sdt>
          </w:p>
          <w:p w14:paraId="348B18F9" w14:textId="2870266F" w:rsidR="00FD69B4" w:rsidRPr="005C1AAA" w:rsidRDefault="00FD69B4" w:rsidP="00FD69B4">
            <w:r w:rsidRPr="005C1AAA">
              <w:t xml:space="preserve">3. </w:t>
            </w:r>
            <w:sdt>
              <w:sdtPr>
                <w:id w:val="-1593082738"/>
                <w:placeholder>
                  <w:docPart w:val="A2ACD147257E4587ADC4A0F91E991997"/>
                </w:placeholder>
                <w:text/>
              </w:sdtPr>
              <w:sdtContent>
                <w:r w:rsidR="001E7613">
                  <w:t>Have users fill out the questionnaire</w:t>
                </w:r>
              </w:sdtContent>
            </w:sdt>
          </w:p>
        </w:tc>
        <w:tc>
          <w:tcPr>
            <w:tcW w:w="2755" w:type="dxa"/>
          </w:tcPr>
          <w:p w14:paraId="5749CB84" w14:textId="23A27784" w:rsidR="00FD69B4" w:rsidRPr="005C1AAA" w:rsidRDefault="00FD69B4" w:rsidP="00FD69B4">
            <w:r w:rsidRPr="005C1AAA">
              <w:t xml:space="preserve">1. </w:t>
            </w:r>
            <w:sdt>
              <w:sdtPr>
                <w:id w:val="1628198199"/>
                <w:placeholder>
                  <w:docPart w:val="BE70EB0FBAAC4DD7BE492A18B52FBDCC"/>
                </w:placeholder>
                <w:text/>
              </w:sdtPr>
              <w:sdtContent>
                <w:r w:rsidR="002C47D6">
                  <w:t>Microsoft Word</w:t>
                </w:r>
              </w:sdtContent>
            </w:sdt>
          </w:p>
          <w:p w14:paraId="45117699" w14:textId="65F86C9F" w:rsidR="00FD69B4" w:rsidRPr="005C1AAA" w:rsidRDefault="00FD69B4" w:rsidP="00FD69B4">
            <w:r w:rsidRPr="005C1AAA">
              <w:t xml:space="preserve">2. </w:t>
            </w:r>
            <w:sdt>
              <w:sdtPr>
                <w:id w:val="1764257021"/>
                <w:placeholder>
                  <w:docPart w:val="B9528B0ECD9547E496DEBB5E89D1F763"/>
                </w:placeholder>
                <w:text/>
              </w:sdtPr>
              <w:sdtContent>
                <w:r w:rsidR="00AD007E" w:rsidRPr="005C1AAA">
                  <w:t>UE5</w:t>
                </w:r>
                <w:r w:rsidR="002C47D6">
                  <w:t>, Questionnaire Sheets</w:t>
                </w:r>
              </w:sdtContent>
            </w:sdt>
          </w:p>
          <w:p w14:paraId="6D6EC971" w14:textId="7CD4F008" w:rsidR="00FD69B4" w:rsidRPr="005C1AAA" w:rsidRDefault="00FD69B4" w:rsidP="00FD69B4">
            <w:r w:rsidRPr="005C1AAA">
              <w:t xml:space="preserve">3. </w:t>
            </w:r>
            <w:sdt>
              <w:sdtPr>
                <w:id w:val="-2130305080"/>
                <w:placeholder>
                  <w:docPart w:val="66B0A19548C14991899CB09317FA5609"/>
                </w:placeholder>
                <w:text/>
              </w:sdtPr>
              <w:sdtContent>
                <w:r w:rsidR="002C47D6">
                  <w:t xml:space="preserve">Microsoft </w:t>
                </w:r>
                <w:r w:rsidR="001E7613">
                  <w:t>Forms</w:t>
                </w:r>
              </w:sdtContent>
            </w:sdt>
          </w:p>
        </w:tc>
        <w:tc>
          <w:tcPr>
            <w:tcW w:w="3969" w:type="dxa"/>
          </w:tcPr>
          <w:p w14:paraId="4E32E292" w14:textId="4FEC5BA7" w:rsidR="00FD69B4" w:rsidRPr="005C1AAA" w:rsidRDefault="00FD69B4" w:rsidP="00FD69B4">
            <w:r w:rsidRPr="005C1AAA">
              <w:t xml:space="preserve">1. </w:t>
            </w:r>
            <w:sdt>
              <w:sdtPr>
                <w:id w:val="882531061"/>
                <w:placeholder>
                  <w:docPart w:val="8FFA5CE9B3A5465C8B5578A5421724FE"/>
                </w:placeholder>
                <w:text/>
              </w:sdtPr>
              <w:sdtContent>
                <w:r w:rsidR="003E1064">
                  <w:t xml:space="preserve">A </w:t>
                </w:r>
                <w:r w:rsidR="00AD1A13">
                  <w:t xml:space="preserve">prepared </w:t>
                </w:r>
                <w:r w:rsidR="003E1064">
                  <w:t>questionnaire</w:t>
                </w:r>
              </w:sdtContent>
            </w:sdt>
          </w:p>
          <w:p w14:paraId="112AD1E2" w14:textId="6965D3F2" w:rsidR="00FD69B4" w:rsidRPr="005C1AAA" w:rsidRDefault="00FD69B4" w:rsidP="00FD69B4">
            <w:r w:rsidRPr="005C1AAA">
              <w:t xml:space="preserve">2. </w:t>
            </w:r>
            <w:r w:rsidR="00AD1A13">
              <w:t>Record of playtest sessions</w:t>
            </w:r>
          </w:p>
          <w:p w14:paraId="6D7E42E8" w14:textId="3F26BA65" w:rsidR="00FD69B4" w:rsidRPr="005C1AAA" w:rsidRDefault="00FD69B4" w:rsidP="00FD69B4">
            <w:r w:rsidRPr="005C1AAA">
              <w:t xml:space="preserve">3. </w:t>
            </w:r>
            <w:r w:rsidR="009E2342">
              <w:t>The questionnaire is fully filled out and may contain addition</w:t>
            </w:r>
            <w:r w:rsidR="00AD1A13">
              <w:t>al</w:t>
            </w:r>
            <w:r w:rsidR="009E2342">
              <w:t xml:space="preserve"> feedback notes</w:t>
            </w:r>
          </w:p>
        </w:tc>
        <w:tc>
          <w:tcPr>
            <w:tcW w:w="3544" w:type="dxa"/>
          </w:tcPr>
          <w:p w14:paraId="1FD9A3E3" w14:textId="298462BE" w:rsidR="00FD69B4" w:rsidRPr="005C1AAA" w:rsidRDefault="00FD69B4" w:rsidP="00FD69B4">
            <w:r w:rsidRPr="005C1AAA">
              <w:t xml:space="preserve">1. </w:t>
            </w:r>
            <w:sdt>
              <w:sdtPr>
                <w:id w:val="-1746341990"/>
                <w:placeholder>
                  <w:docPart w:val="1252454FB1004BBABA7CEB08ADE0CA4E"/>
                </w:placeholder>
                <w:date w:fullDate="2022-09-1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EE3692">
                  <w:t>14/09/2022</w:t>
                </w:r>
              </w:sdtContent>
            </w:sdt>
          </w:p>
          <w:p w14:paraId="7B70FAA0" w14:textId="6287F243" w:rsidR="00FD69B4" w:rsidRPr="005C1AAA" w:rsidRDefault="00FD69B4" w:rsidP="00FD69B4">
            <w:r w:rsidRPr="005C1AAA">
              <w:t xml:space="preserve">2. </w:t>
            </w:r>
            <w:sdt>
              <w:sdtPr>
                <w:id w:val="1211770931"/>
                <w:placeholder>
                  <w:docPart w:val="CE47E9C3CA4D48E2BEF018DC290F68AF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  <w:p w14:paraId="4F9F9C30" w14:textId="53E379CC" w:rsidR="00FD69B4" w:rsidRPr="005C1AAA" w:rsidRDefault="00FD69B4" w:rsidP="00FD69B4">
            <w:r w:rsidRPr="005C1AAA">
              <w:t xml:space="preserve">3. </w:t>
            </w:r>
            <w:sdt>
              <w:sdtPr>
                <w:id w:val="1943102009"/>
                <w:placeholder>
                  <w:docPart w:val="599C461E4AB94BCDA1AC66674538DAE2"/>
                </w:placeholder>
                <w:date w:fullDate="2023-03-2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474E4C">
                  <w:t>20</w:t>
                </w:r>
                <w:r w:rsidR="00EE3692">
                  <w:t>/0</w:t>
                </w:r>
                <w:r w:rsidR="00481E9F">
                  <w:t>3</w:t>
                </w:r>
                <w:r w:rsidR="00EE3692">
                  <w:t>/2023</w:t>
                </w:r>
              </w:sdtContent>
            </w:sdt>
          </w:p>
        </w:tc>
      </w:tr>
      <w:tr w:rsidR="00436D70" w:rsidRPr="005C1AAA" w14:paraId="0B622968" w14:textId="77777777" w:rsidTr="00FD69B4">
        <w:tc>
          <w:tcPr>
            <w:tcW w:w="2362" w:type="dxa"/>
          </w:tcPr>
          <w:p w14:paraId="2CDA69CC" w14:textId="743CD2F8" w:rsidR="00436D70" w:rsidRPr="005C1AAA" w:rsidRDefault="001F16A8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Questionnaire Feedback</w:t>
            </w:r>
          </w:p>
        </w:tc>
        <w:tc>
          <w:tcPr>
            <w:tcW w:w="2362" w:type="dxa"/>
          </w:tcPr>
          <w:p w14:paraId="7E1AE952" w14:textId="1ED10C9C" w:rsidR="00AD1A13" w:rsidRDefault="002E3330" w:rsidP="002E3330">
            <w:r>
              <w:t>1.</w:t>
            </w:r>
            <w:r w:rsidR="00AD1A13">
              <w:t>Analyse Feedback</w:t>
            </w:r>
          </w:p>
          <w:p w14:paraId="31A2CB12" w14:textId="4DD696F8" w:rsidR="002E3330" w:rsidRDefault="002E3330" w:rsidP="002E3330">
            <w:r>
              <w:t>2.Present Data</w:t>
            </w:r>
          </w:p>
          <w:p w14:paraId="6F58A5B1" w14:textId="5C63A6DE" w:rsidR="00436D70" w:rsidRPr="005C1AAA" w:rsidRDefault="002E3330" w:rsidP="00436D70">
            <w:r>
              <w:t>3</w:t>
            </w:r>
            <w:r w:rsidR="00436D70" w:rsidRPr="005C1AAA">
              <w:t xml:space="preserve">. </w:t>
            </w:r>
            <w:sdt>
              <w:sdtPr>
                <w:id w:val="148945155"/>
                <w:placeholder>
                  <w:docPart w:val="25D493167601496B9FE1F8FC344A3EDA"/>
                </w:placeholder>
                <w:text/>
              </w:sdtPr>
              <w:sdtContent>
                <w:r w:rsidR="001E7613">
                  <w:t>Make a ToDo list based on feedback</w:t>
                </w:r>
              </w:sdtContent>
            </w:sdt>
          </w:p>
          <w:p w14:paraId="25381D7B" w14:textId="711F97DC" w:rsidR="00AD1A13" w:rsidRDefault="00AD1A13" w:rsidP="00436D70"/>
          <w:p w14:paraId="693AEAC2" w14:textId="74F15AA7" w:rsidR="00436D70" w:rsidRPr="005C1AAA" w:rsidRDefault="00436D70" w:rsidP="00436D70"/>
        </w:tc>
        <w:tc>
          <w:tcPr>
            <w:tcW w:w="2755" w:type="dxa"/>
          </w:tcPr>
          <w:p w14:paraId="6F4E6DB1" w14:textId="003180C4" w:rsidR="00436D70" w:rsidRPr="005C1AAA" w:rsidRDefault="00436D70" w:rsidP="00436D70">
            <w:r w:rsidRPr="005C1AAA">
              <w:t xml:space="preserve">1. </w:t>
            </w:r>
            <w:sdt>
              <w:sdtPr>
                <w:id w:val="-2030551951"/>
                <w:placeholder>
                  <w:docPart w:val="3687E88E345E40A9BE8856A5141EF9B9"/>
                </w:placeholder>
                <w:text/>
              </w:sdtPr>
              <w:sdtContent>
                <w:r w:rsidR="00EE3692">
                  <w:t xml:space="preserve"> Microsoft Word</w:t>
                </w:r>
              </w:sdtContent>
            </w:sdt>
          </w:p>
          <w:p w14:paraId="2ED3007C" w14:textId="20FA819C" w:rsidR="00436D70" w:rsidRPr="005C1AAA" w:rsidRDefault="00436D70" w:rsidP="00436D70">
            <w:r w:rsidRPr="005C1AAA">
              <w:t xml:space="preserve">2. </w:t>
            </w:r>
            <w:sdt>
              <w:sdtPr>
                <w:id w:val="537167100"/>
                <w:placeholder>
                  <w:docPart w:val="AD8698CB637C4562847E1C3EBBF84F4D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  <w:p w14:paraId="3929CCA4" w14:textId="34D22FF1" w:rsidR="00436D70" w:rsidRPr="005C1AAA" w:rsidRDefault="00436D70" w:rsidP="00D80A77">
            <w:r w:rsidRPr="005C1AAA">
              <w:t xml:space="preserve">3. </w:t>
            </w:r>
            <w:sdt>
              <w:sdtPr>
                <w:id w:val="493841308"/>
                <w:placeholder>
                  <w:docPart w:val="D40B0E176B4C4C3789E11256C9C2CBA8"/>
                </w:placeholder>
                <w:text/>
              </w:sdtPr>
              <w:sdtContent>
                <w:r w:rsidR="00B171BC">
                  <w:t xml:space="preserve"> Microsoft Word </w:t>
                </w:r>
              </w:sdtContent>
            </w:sdt>
          </w:p>
        </w:tc>
        <w:tc>
          <w:tcPr>
            <w:tcW w:w="3969" w:type="dxa"/>
          </w:tcPr>
          <w:p w14:paraId="27E6E633" w14:textId="457E7812" w:rsidR="00436D70" w:rsidRDefault="00C32026" w:rsidP="00436D70">
            <w:r>
              <w:t>1</w:t>
            </w:r>
            <w:r w:rsidR="00436D70" w:rsidRPr="005C1AAA">
              <w:t xml:space="preserve">. </w:t>
            </w:r>
            <w:r w:rsidR="00B129E4">
              <w:t xml:space="preserve"> A Table showing </w:t>
            </w:r>
            <w:proofErr w:type="gramStart"/>
            <w:r w:rsidR="00B129E4">
              <w:t>all of</w:t>
            </w:r>
            <w:proofErr w:type="gramEnd"/>
            <w:r w:rsidR="00B129E4">
              <w:t xml:space="preserve"> the responses to each question.</w:t>
            </w:r>
          </w:p>
          <w:p w14:paraId="0225C2F1" w14:textId="3BEB7EB8" w:rsidR="00C32026" w:rsidRPr="005C1AAA" w:rsidRDefault="00C32026" w:rsidP="00436D70">
            <w:r>
              <w:t>2.</w:t>
            </w:r>
            <w:r w:rsidR="007239C0">
              <w:t xml:space="preserve"> </w:t>
            </w:r>
            <w:r w:rsidR="00174925">
              <w:t>Graphs displaying user feedback and average feedback ratings.</w:t>
            </w:r>
          </w:p>
          <w:p w14:paraId="041A45F5" w14:textId="5258796C" w:rsidR="00436D70" w:rsidRPr="005C1AAA" w:rsidRDefault="00436D70" w:rsidP="00D80A77">
            <w:r w:rsidRPr="005C1AAA">
              <w:t xml:space="preserve">3. </w:t>
            </w:r>
            <w:sdt>
              <w:sdtPr>
                <w:id w:val="2085881500"/>
                <w:placeholder>
                  <w:docPart w:val="AEBA5D8A74FF4527904746FC6B0D5D68"/>
                </w:placeholder>
                <w:text/>
              </w:sdtPr>
              <w:sdtContent>
                <w:r w:rsidR="00C32026">
                  <w:t xml:space="preserve"> A ToDo list with all tasks in order of what will be completed first.</w:t>
                </w:r>
              </w:sdtContent>
            </w:sdt>
          </w:p>
        </w:tc>
        <w:tc>
          <w:tcPr>
            <w:tcW w:w="3544" w:type="dxa"/>
          </w:tcPr>
          <w:p w14:paraId="3BC51A0A" w14:textId="7D011DBE" w:rsidR="00436D70" w:rsidRPr="005C1AAA" w:rsidRDefault="00436D70" w:rsidP="00436D70">
            <w:r w:rsidRPr="005C1AAA">
              <w:t xml:space="preserve">1. </w:t>
            </w:r>
            <w:sdt>
              <w:sdtPr>
                <w:id w:val="596440396"/>
                <w:placeholder>
                  <w:docPart w:val="3474E05DA74349E79DB4D82CFF6ADBA7"/>
                </w:placeholder>
                <w:date w:fullDate="2023-03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1F16A8">
                  <w:t>24</w:t>
                </w:r>
                <w:r w:rsidR="00EE3692">
                  <w:t>/0</w:t>
                </w:r>
                <w:r w:rsidR="001F16A8">
                  <w:t>3</w:t>
                </w:r>
                <w:r w:rsidR="00EE3692">
                  <w:t>/2023</w:t>
                </w:r>
              </w:sdtContent>
            </w:sdt>
          </w:p>
          <w:p w14:paraId="1384C87A" w14:textId="020EB699" w:rsidR="00436D70" w:rsidRPr="005C1AAA" w:rsidRDefault="00436D70" w:rsidP="00436D70">
            <w:r w:rsidRPr="005C1AAA">
              <w:t xml:space="preserve">2. </w:t>
            </w:r>
            <w:sdt>
              <w:sdtPr>
                <w:id w:val="-945539215"/>
                <w:placeholder>
                  <w:docPart w:val="B0E9D069037E4856A6F1836E4AE5E6B7"/>
                </w:placeholder>
                <w:date w:fullDate="2023-03-26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26</w:t>
                </w:r>
                <w:r w:rsidR="00ED0511">
                  <w:t>/0</w:t>
                </w:r>
                <w:r w:rsidR="009F0CA1">
                  <w:t>3</w:t>
                </w:r>
                <w:r w:rsidR="00ED0511">
                  <w:t>/2023</w:t>
                </w:r>
              </w:sdtContent>
            </w:sdt>
          </w:p>
          <w:p w14:paraId="778383BF" w14:textId="0CFD5908" w:rsidR="00436D70" w:rsidRPr="005C1AAA" w:rsidRDefault="00436D70" w:rsidP="00D80A77">
            <w:r w:rsidRPr="005C1AAA">
              <w:t xml:space="preserve">3. </w:t>
            </w:r>
            <w:sdt>
              <w:sdtPr>
                <w:id w:val="1031229963"/>
                <w:placeholder>
                  <w:docPart w:val="DDE565E7F5DC425090F2321FCF91A317"/>
                </w:placeholder>
                <w:date w:fullDate="2023-03-29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9F0CA1">
                  <w:t>29/03/2023</w:t>
                </w:r>
              </w:sdtContent>
            </w:sdt>
          </w:p>
        </w:tc>
      </w:tr>
      <w:tr w:rsidR="00AD1A13" w:rsidRPr="005C1AAA" w14:paraId="6B460BB4" w14:textId="77777777" w:rsidTr="00FD69B4">
        <w:tc>
          <w:tcPr>
            <w:tcW w:w="2362" w:type="dxa"/>
          </w:tcPr>
          <w:p w14:paraId="37700BA6" w14:textId="3424771C" w:rsidR="00AD1A13" w:rsidRDefault="00AD1A13" w:rsidP="00436D70">
            <w:pPr>
              <w:pStyle w:val="ListParagraph"/>
              <w:numPr>
                <w:ilvl w:val="0"/>
                <w:numId w:val="10"/>
              </w:numPr>
              <w:ind w:left="426"/>
            </w:pPr>
            <w:r>
              <w:t>Iterative Design</w:t>
            </w:r>
          </w:p>
        </w:tc>
        <w:tc>
          <w:tcPr>
            <w:tcW w:w="2362" w:type="dxa"/>
          </w:tcPr>
          <w:p w14:paraId="19B1BBBC" w14:textId="05728163" w:rsidR="00AD1A13" w:rsidRDefault="002E3330" w:rsidP="002E3330">
            <w:r>
              <w:t xml:space="preserve">1. </w:t>
            </w:r>
            <w:r w:rsidRPr="002E3330">
              <w:t xml:space="preserve">Fix any bugs that were mentioned in the questionnaire form </w:t>
            </w:r>
          </w:p>
          <w:p w14:paraId="75AF3175" w14:textId="768C7507" w:rsidR="00AD1A13" w:rsidRDefault="00000000" w:rsidP="00436D70">
            <w:sdt>
              <w:sdtPr>
                <w:id w:val="-1233541641"/>
                <w:placeholder>
                  <w:docPart w:val="7327733936A64B0095A01164388BB65A"/>
                </w:placeholder>
                <w:text/>
              </w:sdtPr>
              <w:sdtContent>
                <w:r w:rsidR="002E3330">
                  <w:t>2.</w:t>
                </w:r>
                <w:r w:rsidR="00AD1A13">
                  <w:t>Make changes to the game based on user feedback</w:t>
                </w:r>
              </w:sdtContent>
            </w:sdt>
          </w:p>
          <w:p w14:paraId="4807AB13" w14:textId="77777777" w:rsidR="00AD1A13" w:rsidRDefault="00AD1A13" w:rsidP="00436D70"/>
          <w:p w14:paraId="607BB7DE" w14:textId="5D094778" w:rsidR="00AD1A13" w:rsidRPr="005C1AAA" w:rsidRDefault="00AD1A13" w:rsidP="00436D70"/>
        </w:tc>
        <w:tc>
          <w:tcPr>
            <w:tcW w:w="2755" w:type="dxa"/>
          </w:tcPr>
          <w:p w14:paraId="303B0193" w14:textId="320CB0DE" w:rsidR="00AD1A13" w:rsidRDefault="0085748F" w:rsidP="00436D70">
            <w:r>
              <w:t>1.UE5, Microsoft</w:t>
            </w:r>
            <w:r w:rsidR="00ED4399">
              <w:t xml:space="preserve"> Word</w:t>
            </w:r>
          </w:p>
          <w:p w14:paraId="0549B451" w14:textId="497D7FAB" w:rsidR="00ED4399" w:rsidRPr="005C1AAA" w:rsidRDefault="0085748F" w:rsidP="00436D70">
            <w:r>
              <w:t>2.UE5, Microsoft</w:t>
            </w:r>
            <w:r w:rsidR="00ED4399">
              <w:t xml:space="preserve"> Word</w:t>
            </w:r>
          </w:p>
        </w:tc>
        <w:tc>
          <w:tcPr>
            <w:tcW w:w="3969" w:type="dxa"/>
          </w:tcPr>
          <w:p w14:paraId="0E3C1FC0" w14:textId="20AA8C05" w:rsidR="000B701E" w:rsidRDefault="000B701E" w:rsidP="000B701E">
            <w:r>
              <w:t>1.All bugs that were mentioned are fixed, with the changes being documented.</w:t>
            </w:r>
            <w:sdt>
              <w:sdtPr>
                <w:id w:val="1677611402"/>
                <w:placeholder>
                  <w:docPart w:val="55147395279C494F90DCE208C31A0667"/>
                </w:placeholder>
                <w:text/>
              </w:sdtPr>
              <w:sdtContent>
                <w:r>
                  <w:t xml:space="preserve"> </w:t>
                </w:r>
              </w:sdtContent>
            </w:sdt>
            <w:r>
              <w:t xml:space="preserve"> </w:t>
            </w:r>
          </w:p>
          <w:p w14:paraId="779733C8" w14:textId="7636CE95" w:rsidR="00AD1A13" w:rsidRPr="005C1AAA" w:rsidRDefault="000B701E" w:rsidP="000B701E">
            <w:r>
              <w:t xml:space="preserve">2.All relevant feedback is acted </w:t>
            </w:r>
            <w:proofErr w:type="gramStart"/>
            <w:r>
              <w:t>upon,</w:t>
            </w:r>
            <w:proofErr w:type="gramEnd"/>
            <w:r>
              <w:t xml:space="preserve"> all changes are documented.</w:t>
            </w:r>
          </w:p>
        </w:tc>
        <w:tc>
          <w:tcPr>
            <w:tcW w:w="3544" w:type="dxa"/>
          </w:tcPr>
          <w:p w14:paraId="5E6CD22F" w14:textId="15EB2546" w:rsidR="0085016B" w:rsidRPr="005C1AAA" w:rsidRDefault="0085016B" w:rsidP="0085016B">
            <w:r w:rsidRPr="005C1AAA">
              <w:t xml:space="preserve">1. </w:t>
            </w:r>
            <w:sdt>
              <w:sdtPr>
                <w:id w:val="-696083723"/>
                <w:placeholder>
                  <w:docPart w:val="428D4EDBB8FA4B79ABF70114855D128F"/>
                </w:placeholder>
                <w:date w:fullDate="2023-04-10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10/04/2023</w:t>
                </w:r>
              </w:sdtContent>
            </w:sdt>
          </w:p>
          <w:p w14:paraId="7EAA6DDF" w14:textId="184098C9" w:rsidR="00AD1A13" w:rsidRPr="005C1AAA" w:rsidRDefault="0085016B" w:rsidP="0085016B">
            <w:r w:rsidRPr="005C1AAA">
              <w:t xml:space="preserve">2. </w:t>
            </w:r>
            <w:sdt>
              <w:sdtPr>
                <w:id w:val="34394143"/>
                <w:placeholder>
                  <w:docPart w:val="2EF0566B9E6A489BA227E28ED3E25758"/>
                </w:placeholder>
                <w:date w:fullDate="2023-04-15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>
                  <w:t>15/04/2023</w:t>
                </w:r>
              </w:sdtContent>
            </w:sdt>
          </w:p>
        </w:tc>
      </w:tr>
      <w:tr w:rsidR="00436D70" w:rsidRPr="005C1AAA" w14:paraId="0272C673" w14:textId="77777777" w:rsidTr="00FD69B4">
        <w:sdt>
          <w:sdtPr>
            <w:id w:val="1455374465"/>
            <w:placeholder>
              <w:docPart w:val="1A9FAF7FB10C46B6ACFA9D67700B5E3E"/>
            </w:placeholder>
            <w:text/>
          </w:sdtPr>
          <w:sdtContent>
            <w:tc>
              <w:tcPr>
                <w:tcW w:w="2362" w:type="dxa"/>
              </w:tcPr>
              <w:p w14:paraId="4FDB275D" w14:textId="473804F0" w:rsidR="00436D70" w:rsidRPr="005C1AAA" w:rsidRDefault="00436D70" w:rsidP="00436D70">
                <w:pPr>
                  <w:pStyle w:val="ListParagraph"/>
                  <w:numPr>
                    <w:ilvl w:val="0"/>
                    <w:numId w:val="10"/>
                  </w:numPr>
                  <w:ind w:left="426"/>
                </w:pPr>
                <w:r w:rsidRPr="005C1AAA">
                  <w:t>Game Polishing</w:t>
                </w:r>
              </w:p>
            </w:tc>
          </w:sdtContent>
        </w:sdt>
        <w:tc>
          <w:tcPr>
            <w:tcW w:w="2362" w:type="dxa"/>
          </w:tcPr>
          <w:p w14:paraId="3398547A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305317634"/>
                <w:placeholder>
                  <w:docPart w:val="B6E698EE9C4F464C9F12833BDEA42240"/>
                </w:placeholder>
                <w:text/>
              </w:sdtPr>
              <w:sdtContent>
                <w:r>
                  <w:t>Balance gameplay</w:t>
                </w:r>
                <w:r w:rsidRPr="005C1AAA">
                  <w:t xml:space="preserve"> </w:t>
                </w:r>
              </w:sdtContent>
            </w:sdt>
          </w:p>
          <w:p w14:paraId="75ED917A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1106264560"/>
                <w:placeholder>
                  <w:docPart w:val="1EDD02E0C0374FCAB74250DC1D2C0953"/>
                </w:placeholder>
                <w:text/>
              </w:sdtPr>
              <w:sdtContent>
                <w:r>
                  <w:t>Make sure player movement/ interaction is smooth</w:t>
                </w:r>
              </w:sdtContent>
            </w:sdt>
          </w:p>
          <w:p w14:paraId="39543AA2" w14:textId="771C1A77" w:rsidR="00436D70" w:rsidRPr="005C1AAA" w:rsidRDefault="00436D70" w:rsidP="00436D70">
            <w:r w:rsidRPr="005C1AAA">
              <w:t xml:space="preserve">3. </w:t>
            </w:r>
            <w:sdt>
              <w:sdtPr>
                <w:id w:val="-815791619"/>
                <w:placeholder>
                  <w:docPart w:val="D46795927B264DDAA79230C9ABF68458"/>
                </w:placeholder>
                <w:text/>
              </w:sdtPr>
              <w:sdtContent>
                <w:r w:rsidR="00236359">
                  <w:t>Make sure the UI is clea</w:t>
                </w:r>
                <w:r w:rsidR="004A4256">
                  <w:t>r</w:t>
                </w:r>
              </w:sdtContent>
            </w:sdt>
          </w:p>
        </w:tc>
        <w:tc>
          <w:tcPr>
            <w:tcW w:w="2755" w:type="dxa"/>
          </w:tcPr>
          <w:p w14:paraId="211502AB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-1180808882"/>
                <w:placeholder>
                  <w:docPart w:val="27DB5102115B4300BF87174B2498E9AD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3E142400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-2118599064"/>
                <w:placeholder>
                  <w:docPart w:val="69AAAF2B24FD4EFCACEA2CD484BBFEA8"/>
                </w:placeholder>
                <w:text/>
              </w:sdtPr>
              <w:sdtContent>
                <w:r>
                  <w:t>UE5</w:t>
                </w:r>
              </w:sdtContent>
            </w:sdt>
          </w:p>
          <w:p w14:paraId="677CD67A" w14:textId="48E299FE" w:rsidR="00436D70" w:rsidRPr="005C1AAA" w:rsidRDefault="00436D70" w:rsidP="0005631D">
            <w:r w:rsidRPr="005C1AAA">
              <w:t xml:space="preserve">3. </w:t>
            </w:r>
            <w:sdt>
              <w:sdtPr>
                <w:id w:val="61602009"/>
                <w:placeholder>
                  <w:docPart w:val="35151A45148D49B1A529AA6D72A6BF2D"/>
                </w:placeholder>
                <w:text/>
              </w:sdtPr>
              <w:sdtContent>
                <w:r w:rsidR="00236359">
                  <w:t>UE5</w:t>
                </w:r>
              </w:sdtContent>
            </w:sdt>
          </w:p>
        </w:tc>
        <w:tc>
          <w:tcPr>
            <w:tcW w:w="3969" w:type="dxa"/>
          </w:tcPr>
          <w:p w14:paraId="3963D5F3" w14:textId="77777777" w:rsidR="00436D70" w:rsidRPr="005C1AAA" w:rsidRDefault="00436D70" w:rsidP="00436D70">
            <w:r w:rsidRPr="005C1AAA">
              <w:t xml:space="preserve">1. </w:t>
            </w:r>
            <w:sdt>
              <w:sdtPr>
                <w:id w:val="470794561"/>
                <w:placeholder>
                  <w:docPart w:val="99E4DF7F111447EA86E1E95BAF8BD4F6"/>
                </w:placeholder>
                <w:text/>
              </w:sdtPr>
              <w:sdtContent>
                <w:r>
                  <w:t>All towers and weapons feel powerful in their own way, and enemies feel challenging but not unfair to fight.</w:t>
                </w:r>
              </w:sdtContent>
            </w:sdt>
          </w:p>
          <w:p w14:paraId="4613AD0F" w14:textId="77777777" w:rsidR="00436D70" w:rsidRPr="005C1AAA" w:rsidRDefault="00436D70" w:rsidP="00436D70">
            <w:r w:rsidRPr="005C1AAA">
              <w:t xml:space="preserve">2. </w:t>
            </w:r>
            <w:sdt>
              <w:sdtPr>
                <w:id w:val="860787576"/>
                <w:placeholder>
                  <w:docPart w:val="019939F439264BB8BC1B3D4886769D76"/>
                </w:placeholder>
                <w:text/>
              </w:sdtPr>
              <w:sdtContent>
                <w:r>
                  <w:t>The player can move around smoothly and effortlessly. The player can smoothly place towers and shoot enemies.</w:t>
                </w:r>
              </w:sdtContent>
            </w:sdt>
          </w:p>
          <w:p w14:paraId="3D294C20" w14:textId="3872EF2D" w:rsidR="00436D70" w:rsidRPr="005C1AAA" w:rsidRDefault="00436D70" w:rsidP="004D3E78">
            <w:r w:rsidRPr="005C1AAA">
              <w:t xml:space="preserve">3. </w:t>
            </w:r>
            <w:sdt>
              <w:sdtPr>
                <w:id w:val="-1362363407"/>
                <w:placeholder>
                  <w:docPart w:val="24750A5770364CD8A3BAB8C0268BDDA0"/>
                </w:placeholder>
                <w:text/>
              </w:sdtPr>
              <w:sdtContent>
                <w:r w:rsidR="004A4256">
                  <w:t>The HUD shows all necessary information to the player clearly. The menu UI is easy to navigate</w:t>
                </w:r>
                <w:r w:rsidR="00542CD7">
                  <w:t>.</w:t>
                </w:r>
              </w:sdtContent>
            </w:sdt>
          </w:p>
        </w:tc>
        <w:tc>
          <w:tcPr>
            <w:tcW w:w="3544" w:type="dxa"/>
          </w:tcPr>
          <w:p w14:paraId="4D69FD36" w14:textId="04828B2F" w:rsidR="00436D70" w:rsidRPr="005C1AAA" w:rsidRDefault="00436D70" w:rsidP="00436D70">
            <w:r w:rsidRPr="005C1AAA">
              <w:t xml:space="preserve">1. </w:t>
            </w:r>
            <w:sdt>
              <w:sdtPr>
                <w:id w:val="-1283270584"/>
                <w:placeholder>
                  <w:docPart w:val="C3B5D899B6424BD4B7B040290B0B7369"/>
                </w:placeholder>
                <w:date w:fullDate="2023-04-1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17</w:t>
                </w:r>
                <w:r w:rsidR="00481E9F">
                  <w:t>/04/2023</w:t>
                </w:r>
              </w:sdtContent>
            </w:sdt>
          </w:p>
          <w:p w14:paraId="7623E70B" w14:textId="30E49287" w:rsidR="00436D70" w:rsidRPr="005C1AAA" w:rsidRDefault="00436D70" w:rsidP="00436D70">
            <w:r w:rsidRPr="005C1AAA">
              <w:t xml:space="preserve">2. </w:t>
            </w:r>
            <w:sdt>
              <w:sdtPr>
                <w:id w:val="-1267227627"/>
                <w:placeholder>
                  <w:docPart w:val="5B7BDD07AE1A47219B3AE836D9994FEB"/>
                </w:placeholder>
                <w:date w:fullDate="2023-04-24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24</w:t>
                </w:r>
                <w:r w:rsidR="00481E9F">
                  <w:t>/04/2023</w:t>
                </w:r>
              </w:sdtContent>
            </w:sdt>
          </w:p>
          <w:p w14:paraId="72C81FA4" w14:textId="0C304138" w:rsidR="00436D70" w:rsidRPr="005C1AAA" w:rsidRDefault="00436D70" w:rsidP="0005631D">
            <w:r w:rsidRPr="005C1AAA">
              <w:t xml:space="preserve">3. </w:t>
            </w:r>
            <w:sdt>
              <w:sdtPr>
                <w:id w:val="-1850319173"/>
                <w:placeholder>
                  <w:docPart w:val="FAB8457C03414F2486CA90F30D66230E"/>
                </w:placeholder>
                <w:date w:fullDate="2023-04-27T00:00:00Z">
                  <w:dateFormat w:val="dd/MM/yyyy"/>
                  <w:lid w:val="en-GB"/>
                  <w:storeMappedDataAs w:val="dateTime"/>
                  <w:calendar w:val="gregorian"/>
                </w:date>
              </w:sdtPr>
              <w:sdtContent>
                <w:r w:rsidR="0085016B">
                  <w:t>27</w:t>
                </w:r>
                <w:r w:rsidR="00236359">
                  <w:t>/04/2023</w:t>
                </w:r>
              </w:sdtContent>
            </w:sdt>
          </w:p>
        </w:tc>
      </w:tr>
    </w:tbl>
    <w:p w14:paraId="228180D8" w14:textId="77777777" w:rsidR="00AD1A13" w:rsidRPr="005C1AAA" w:rsidRDefault="00AD1A13"/>
    <w:p w14:paraId="712ECC20" w14:textId="658D9F6A" w:rsidR="00FE3BD6" w:rsidRPr="005C1AAA" w:rsidRDefault="007C2135">
      <w:r w:rsidRPr="005C1AAA">
        <w:t xml:space="preserve">I, the Supervisor, agree to the scope of the project including </w:t>
      </w:r>
      <w:r w:rsidR="001F7686" w:rsidRPr="005C1AAA">
        <w:t>aims, objectives and successful fulfilment of tasks assigned to objectives</w:t>
      </w:r>
      <w:r w:rsidR="00CB2EFA" w:rsidRPr="005C1AAA">
        <w:tab/>
      </w:r>
      <w:r w:rsidR="001F7686" w:rsidRPr="005C1AAA">
        <w:t xml:space="preserve"> </w:t>
      </w:r>
      <w:sdt>
        <w:sdtPr>
          <w:rPr>
            <w:sz w:val="28"/>
            <w:szCs w:val="28"/>
          </w:rPr>
          <w:id w:val="356771365"/>
          <w14:checkbox>
            <w14:checked w14:val="1"/>
            <w14:checkedState w14:val="2612" w14:font="MS Gothic"/>
            <w14:uncheckedState w14:val="2610" w14:font="MS Gothic"/>
          </w14:checkbox>
        </w:sdtPr>
        <w:sdtContent>
          <w:r w:rsidR="00C02641">
            <w:rPr>
              <w:rFonts w:ascii="MS Gothic" w:eastAsia="MS Gothic" w:hAnsi="MS Gothic" w:hint="eastAsia"/>
              <w:sz w:val="28"/>
              <w:szCs w:val="28"/>
            </w:rPr>
            <w:t>☒</w:t>
          </w:r>
        </w:sdtContent>
      </w:sdt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5146"/>
        <w:gridCol w:w="1091"/>
        <w:gridCol w:w="6095"/>
      </w:tblGrid>
      <w:tr w:rsidR="004C1EEF" w:rsidRPr="005C1AAA" w14:paraId="0C5B12BA" w14:textId="77777777" w:rsidTr="00172AC4">
        <w:trPr>
          <w:trHeight w:val="777"/>
        </w:trPr>
        <w:tc>
          <w:tcPr>
            <w:tcW w:w="2660" w:type="dxa"/>
          </w:tcPr>
          <w:p w14:paraId="62065D96" w14:textId="2DAC671B" w:rsidR="004C1EEF" w:rsidRPr="005C1AAA" w:rsidRDefault="00D96391">
            <w:r w:rsidRPr="005C1AAA">
              <w:lastRenderedPageBreak/>
              <w:t>Signature of Supervisor:</w:t>
            </w:r>
          </w:p>
        </w:tc>
        <w:tc>
          <w:tcPr>
            <w:tcW w:w="5146" w:type="dxa"/>
          </w:tcPr>
          <w:p w14:paraId="29413F80" w14:textId="01957E0E" w:rsidR="004C1EEF" w:rsidRPr="005C1AAA" w:rsidRDefault="00000000">
            <w:sdt>
              <w:sdtPr>
                <w:id w:val="1925685772"/>
                <w:placeholder>
                  <w:docPart w:val="6591BE14E85B4BEC88043AEE624CD34F"/>
                </w:placeholder>
                <w:text/>
              </w:sdtPr>
              <w:sdtContent>
                <w:proofErr w:type="spellStart"/>
                <w:r w:rsidR="00C02641">
                  <w:t>L.Haslett</w:t>
                </w:r>
                <w:proofErr w:type="spellEnd"/>
              </w:sdtContent>
            </w:sdt>
          </w:p>
        </w:tc>
        <w:tc>
          <w:tcPr>
            <w:tcW w:w="1091" w:type="dxa"/>
          </w:tcPr>
          <w:p w14:paraId="472DDC94" w14:textId="563103F1" w:rsidR="004C1EEF" w:rsidRPr="005C1AAA" w:rsidRDefault="00D96391">
            <w:r w:rsidRPr="005C1AAA">
              <w:t xml:space="preserve">Date: </w:t>
            </w:r>
          </w:p>
        </w:tc>
        <w:tc>
          <w:tcPr>
            <w:tcW w:w="6095" w:type="dxa"/>
          </w:tcPr>
          <w:p w14:paraId="4573F3C1" w14:textId="53FFDB36" w:rsidR="004C1EEF" w:rsidRPr="005C1AAA" w:rsidRDefault="00000000">
            <w:sdt>
              <w:sdtPr>
                <w:id w:val="389465436"/>
                <w:placeholder>
                  <w:docPart w:val="E1647E9C14EC430A9751204314C2C094"/>
                </w:placeholder>
                <w:text/>
              </w:sdtPr>
              <w:sdtContent>
                <w:r w:rsidR="00C02641">
                  <w:t>07/12/2022</w:t>
                </w:r>
              </w:sdtContent>
            </w:sdt>
          </w:p>
        </w:tc>
      </w:tr>
    </w:tbl>
    <w:p w14:paraId="704C344E" w14:textId="49EA9020" w:rsidR="008F6C34" w:rsidRPr="005C1AAA" w:rsidRDefault="008F6C34"/>
    <w:sectPr w:rsidR="008F6C34" w:rsidRPr="005C1AAA" w:rsidSect="004E0F89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39D7764" w14:textId="77777777" w:rsidR="004E5BC0" w:rsidRDefault="004E5BC0" w:rsidP="00392EDD">
      <w:pPr>
        <w:spacing w:after="0" w:line="240" w:lineRule="auto"/>
      </w:pPr>
      <w:r>
        <w:separator/>
      </w:r>
    </w:p>
  </w:endnote>
  <w:endnote w:type="continuationSeparator" w:id="0">
    <w:p w14:paraId="5696CE9C" w14:textId="77777777" w:rsidR="004E5BC0" w:rsidRDefault="004E5BC0" w:rsidP="00392ED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581347" w14:textId="77777777" w:rsidR="004E5BC0" w:rsidRDefault="004E5BC0" w:rsidP="00392EDD">
      <w:pPr>
        <w:spacing w:after="0" w:line="240" w:lineRule="auto"/>
      </w:pPr>
      <w:r>
        <w:separator/>
      </w:r>
    </w:p>
  </w:footnote>
  <w:footnote w:type="continuationSeparator" w:id="0">
    <w:p w14:paraId="2AE55DFC" w14:textId="77777777" w:rsidR="004E5BC0" w:rsidRDefault="004E5BC0" w:rsidP="00392ED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166B9E"/>
    <w:multiLevelType w:val="hybridMultilevel"/>
    <w:tmpl w:val="42F2AF9C"/>
    <w:lvl w:ilvl="0" w:tplc="37A8A94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0E91A01"/>
    <w:multiLevelType w:val="hybridMultilevel"/>
    <w:tmpl w:val="5BB23240"/>
    <w:lvl w:ilvl="0" w:tplc="E0501CDE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62354E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1854D0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F0535B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3924C7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97877A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1721D3"/>
    <w:multiLevelType w:val="hybridMultilevel"/>
    <w:tmpl w:val="9D2C4B10"/>
    <w:lvl w:ilvl="0" w:tplc="2EBA1E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B97983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4B65522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B45EC8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B5F59C5"/>
    <w:multiLevelType w:val="hybridMultilevel"/>
    <w:tmpl w:val="CC8CD22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A11E31"/>
    <w:multiLevelType w:val="hybridMultilevel"/>
    <w:tmpl w:val="8EB675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81A3D33"/>
    <w:multiLevelType w:val="hybridMultilevel"/>
    <w:tmpl w:val="E656EF88"/>
    <w:lvl w:ilvl="0" w:tplc="E0501CDE">
      <w:start w:val="4"/>
      <w:numFmt w:val="decimal"/>
      <w:lvlText w:val="%1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4" w:hanging="360"/>
      </w:pPr>
    </w:lvl>
    <w:lvl w:ilvl="2" w:tplc="0809001B" w:tentative="1">
      <w:start w:val="1"/>
      <w:numFmt w:val="lowerRoman"/>
      <w:lvlText w:val="%3."/>
      <w:lvlJc w:val="right"/>
      <w:pPr>
        <w:ind w:left="2084" w:hanging="180"/>
      </w:pPr>
    </w:lvl>
    <w:lvl w:ilvl="3" w:tplc="0809000F" w:tentative="1">
      <w:start w:val="1"/>
      <w:numFmt w:val="decimal"/>
      <w:lvlText w:val="%4."/>
      <w:lvlJc w:val="left"/>
      <w:pPr>
        <w:ind w:left="2804" w:hanging="360"/>
      </w:pPr>
    </w:lvl>
    <w:lvl w:ilvl="4" w:tplc="08090019" w:tentative="1">
      <w:start w:val="1"/>
      <w:numFmt w:val="lowerLetter"/>
      <w:lvlText w:val="%5."/>
      <w:lvlJc w:val="left"/>
      <w:pPr>
        <w:ind w:left="3524" w:hanging="360"/>
      </w:pPr>
    </w:lvl>
    <w:lvl w:ilvl="5" w:tplc="0809001B" w:tentative="1">
      <w:start w:val="1"/>
      <w:numFmt w:val="lowerRoman"/>
      <w:lvlText w:val="%6."/>
      <w:lvlJc w:val="right"/>
      <w:pPr>
        <w:ind w:left="4244" w:hanging="180"/>
      </w:pPr>
    </w:lvl>
    <w:lvl w:ilvl="6" w:tplc="0809000F" w:tentative="1">
      <w:start w:val="1"/>
      <w:numFmt w:val="decimal"/>
      <w:lvlText w:val="%7."/>
      <w:lvlJc w:val="left"/>
      <w:pPr>
        <w:ind w:left="4964" w:hanging="360"/>
      </w:pPr>
    </w:lvl>
    <w:lvl w:ilvl="7" w:tplc="08090019" w:tentative="1">
      <w:start w:val="1"/>
      <w:numFmt w:val="lowerLetter"/>
      <w:lvlText w:val="%8."/>
      <w:lvlJc w:val="left"/>
      <w:pPr>
        <w:ind w:left="5684" w:hanging="360"/>
      </w:pPr>
    </w:lvl>
    <w:lvl w:ilvl="8" w:tplc="08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397479778">
    <w:abstractNumId w:val="12"/>
  </w:num>
  <w:num w:numId="2" w16cid:durableId="847061396">
    <w:abstractNumId w:val="8"/>
  </w:num>
  <w:num w:numId="3" w16cid:durableId="968707423">
    <w:abstractNumId w:val="11"/>
  </w:num>
  <w:num w:numId="4" w16cid:durableId="829102732">
    <w:abstractNumId w:val="10"/>
  </w:num>
  <w:num w:numId="5" w16cid:durableId="1569226441">
    <w:abstractNumId w:val="2"/>
  </w:num>
  <w:num w:numId="6" w16cid:durableId="387730394">
    <w:abstractNumId w:val="4"/>
  </w:num>
  <w:num w:numId="7" w16cid:durableId="1984655454">
    <w:abstractNumId w:val="3"/>
  </w:num>
  <w:num w:numId="8" w16cid:durableId="902375527">
    <w:abstractNumId w:val="5"/>
  </w:num>
  <w:num w:numId="9" w16cid:durableId="1289513635">
    <w:abstractNumId w:val="6"/>
  </w:num>
  <w:num w:numId="10" w16cid:durableId="1824196311">
    <w:abstractNumId w:val="9"/>
  </w:num>
  <w:num w:numId="11" w16cid:durableId="1563638085">
    <w:abstractNumId w:val="1"/>
  </w:num>
  <w:num w:numId="12" w16cid:durableId="12271316">
    <w:abstractNumId w:val="13"/>
  </w:num>
  <w:num w:numId="13" w16cid:durableId="435829136">
    <w:abstractNumId w:val="0"/>
  </w:num>
  <w:num w:numId="14" w16cid:durableId="111420995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2C0F"/>
    <w:rsid w:val="000048E3"/>
    <w:rsid w:val="000054EA"/>
    <w:rsid w:val="00017309"/>
    <w:rsid w:val="00053C7E"/>
    <w:rsid w:val="0005631D"/>
    <w:rsid w:val="00062742"/>
    <w:rsid w:val="000702C7"/>
    <w:rsid w:val="000774BF"/>
    <w:rsid w:val="00084585"/>
    <w:rsid w:val="00091E64"/>
    <w:rsid w:val="000A4649"/>
    <w:rsid w:val="000A6182"/>
    <w:rsid w:val="000B0ACD"/>
    <w:rsid w:val="000B701E"/>
    <w:rsid w:val="000C5E55"/>
    <w:rsid w:val="000E3805"/>
    <w:rsid w:val="000E639B"/>
    <w:rsid w:val="00134F03"/>
    <w:rsid w:val="00144230"/>
    <w:rsid w:val="00151452"/>
    <w:rsid w:val="00156116"/>
    <w:rsid w:val="00172AC4"/>
    <w:rsid w:val="00174925"/>
    <w:rsid w:val="00183498"/>
    <w:rsid w:val="0018437B"/>
    <w:rsid w:val="001A5ABF"/>
    <w:rsid w:val="001C2C0F"/>
    <w:rsid w:val="001C74AE"/>
    <w:rsid w:val="001E6DA3"/>
    <w:rsid w:val="001E7613"/>
    <w:rsid w:val="001F16A8"/>
    <w:rsid w:val="001F7686"/>
    <w:rsid w:val="00204931"/>
    <w:rsid w:val="002230E0"/>
    <w:rsid w:val="0022388B"/>
    <w:rsid w:val="00236359"/>
    <w:rsid w:val="00242EC5"/>
    <w:rsid w:val="002507DC"/>
    <w:rsid w:val="002700CD"/>
    <w:rsid w:val="002716A8"/>
    <w:rsid w:val="002A39A2"/>
    <w:rsid w:val="002A4A1F"/>
    <w:rsid w:val="002C139A"/>
    <w:rsid w:val="002C1C01"/>
    <w:rsid w:val="002C47D6"/>
    <w:rsid w:val="002D2D17"/>
    <w:rsid w:val="002E0420"/>
    <w:rsid w:val="002E3330"/>
    <w:rsid w:val="002E4CB6"/>
    <w:rsid w:val="002F21EB"/>
    <w:rsid w:val="003153B7"/>
    <w:rsid w:val="0031604C"/>
    <w:rsid w:val="003478C7"/>
    <w:rsid w:val="00362B9C"/>
    <w:rsid w:val="003720D4"/>
    <w:rsid w:val="003739C3"/>
    <w:rsid w:val="003775E8"/>
    <w:rsid w:val="00385F72"/>
    <w:rsid w:val="003863B6"/>
    <w:rsid w:val="00392EDD"/>
    <w:rsid w:val="003B1021"/>
    <w:rsid w:val="003B586B"/>
    <w:rsid w:val="003E01CB"/>
    <w:rsid w:val="003E020C"/>
    <w:rsid w:val="003E1064"/>
    <w:rsid w:val="003F49AD"/>
    <w:rsid w:val="003F76BC"/>
    <w:rsid w:val="004238D7"/>
    <w:rsid w:val="00436D70"/>
    <w:rsid w:val="00466BB3"/>
    <w:rsid w:val="00474E4C"/>
    <w:rsid w:val="00481E9F"/>
    <w:rsid w:val="00493F4F"/>
    <w:rsid w:val="004A4256"/>
    <w:rsid w:val="004B1BB3"/>
    <w:rsid w:val="004C0161"/>
    <w:rsid w:val="004C1EEF"/>
    <w:rsid w:val="004C2D1E"/>
    <w:rsid w:val="004D3E78"/>
    <w:rsid w:val="004E0F89"/>
    <w:rsid w:val="004E5BC0"/>
    <w:rsid w:val="004E623D"/>
    <w:rsid w:val="004E7845"/>
    <w:rsid w:val="00506401"/>
    <w:rsid w:val="005216B9"/>
    <w:rsid w:val="00542CD7"/>
    <w:rsid w:val="00564237"/>
    <w:rsid w:val="0057020C"/>
    <w:rsid w:val="00584CE2"/>
    <w:rsid w:val="005A666A"/>
    <w:rsid w:val="005B652E"/>
    <w:rsid w:val="005C1AAA"/>
    <w:rsid w:val="005D3D47"/>
    <w:rsid w:val="005F1D19"/>
    <w:rsid w:val="006064A6"/>
    <w:rsid w:val="00620C5E"/>
    <w:rsid w:val="00621FF7"/>
    <w:rsid w:val="00623DA5"/>
    <w:rsid w:val="006360B4"/>
    <w:rsid w:val="00641AA3"/>
    <w:rsid w:val="00670C72"/>
    <w:rsid w:val="0067586C"/>
    <w:rsid w:val="00684F60"/>
    <w:rsid w:val="006B5BCD"/>
    <w:rsid w:val="006D5F9E"/>
    <w:rsid w:val="00712CCE"/>
    <w:rsid w:val="007133E6"/>
    <w:rsid w:val="00715765"/>
    <w:rsid w:val="007239C0"/>
    <w:rsid w:val="00727196"/>
    <w:rsid w:val="00734126"/>
    <w:rsid w:val="00736698"/>
    <w:rsid w:val="00763DA9"/>
    <w:rsid w:val="00765CA5"/>
    <w:rsid w:val="007765CC"/>
    <w:rsid w:val="00783F66"/>
    <w:rsid w:val="00796E1F"/>
    <w:rsid w:val="007A76BD"/>
    <w:rsid w:val="007B11E7"/>
    <w:rsid w:val="007C2135"/>
    <w:rsid w:val="00816F03"/>
    <w:rsid w:val="00824942"/>
    <w:rsid w:val="008447C2"/>
    <w:rsid w:val="0085016B"/>
    <w:rsid w:val="00851D71"/>
    <w:rsid w:val="0085748F"/>
    <w:rsid w:val="0088366E"/>
    <w:rsid w:val="00893330"/>
    <w:rsid w:val="008A1827"/>
    <w:rsid w:val="008A48DD"/>
    <w:rsid w:val="008C082D"/>
    <w:rsid w:val="008D47CD"/>
    <w:rsid w:val="008E23D7"/>
    <w:rsid w:val="008E5B0B"/>
    <w:rsid w:val="008F4D4B"/>
    <w:rsid w:val="008F6C34"/>
    <w:rsid w:val="00903B1D"/>
    <w:rsid w:val="0091683F"/>
    <w:rsid w:val="00916CFF"/>
    <w:rsid w:val="00921178"/>
    <w:rsid w:val="00932B45"/>
    <w:rsid w:val="00943BFB"/>
    <w:rsid w:val="009453AF"/>
    <w:rsid w:val="00953A1C"/>
    <w:rsid w:val="00963AD6"/>
    <w:rsid w:val="00966933"/>
    <w:rsid w:val="009707A6"/>
    <w:rsid w:val="009B1EDA"/>
    <w:rsid w:val="009B21E5"/>
    <w:rsid w:val="009B314A"/>
    <w:rsid w:val="009E2342"/>
    <w:rsid w:val="009E248A"/>
    <w:rsid w:val="009E6F6A"/>
    <w:rsid w:val="009F0CA1"/>
    <w:rsid w:val="009F60EB"/>
    <w:rsid w:val="00A12803"/>
    <w:rsid w:val="00A519DE"/>
    <w:rsid w:val="00A615E4"/>
    <w:rsid w:val="00A661F2"/>
    <w:rsid w:val="00A93BB1"/>
    <w:rsid w:val="00A97D56"/>
    <w:rsid w:val="00AB4445"/>
    <w:rsid w:val="00AC58D8"/>
    <w:rsid w:val="00AD007E"/>
    <w:rsid w:val="00AD1A13"/>
    <w:rsid w:val="00AE1578"/>
    <w:rsid w:val="00AE6EE2"/>
    <w:rsid w:val="00B10B27"/>
    <w:rsid w:val="00B129E4"/>
    <w:rsid w:val="00B171BC"/>
    <w:rsid w:val="00B179C8"/>
    <w:rsid w:val="00B404E9"/>
    <w:rsid w:val="00B529A5"/>
    <w:rsid w:val="00B64B1B"/>
    <w:rsid w:val="00B70C12"/>
    <w:rsid w:val="00B828F4"/>
    <w:rsid w:val="00BA04A0"/>
    <w:rsid w:val="00BA5B0C"/>
    <w:rsid w:val="00BB270C"/>
    <w:rsid w:val="00BD2786"/>
    <w:rsid w:val="00BE32B0"/>
    <w:rsid w:val="00BF6D90"/>
    <w:rsid w:val="00C02641"/>
    <w:rsid w:val="00C0701B"/>
    <w:rsid w:val="00C2461B"/>
    <w:rsid w:val="00C26CFD"/>
    <w:rsid w:val="00C31766"/>
    <w:rsid w:val="00C32026"/>
    <w:rsid w:val="00C638EF"/>
    <w:rsid w:val="00C65FEA"/>
    <w:rsid w:val="00C67819"/>
    <w:rsid w:val="00C67D14"/>
    <w:rsid w:val="00C74599"/>
    <w:rsid w:val="00C938BD"/>
    <w:rsid w:val="00CB19A1"/>
    <w:rsid w:val="00CB2EFA"/>
    <w:rsid w:val="00CB7A9D"/>
    <w:rsid w:val="00D301A7"/>
    <w:rsid w:val="00D80A77"/>
    <w:rsid w:val="00D817E7"/>
    <w:rsid w:val="00D92A6F"/>
    <w:rsid w:val="00D96391"/>
    <w:rsid w:val="00D963B7"/>
    <w:rsid w:val="00DA1545"/>
    <w:rsid w:val="00DA4EBA"/>
    <w:rsid w:val="00DA5E63"/>
    <w:rsid w:val="00DB0FE7"/>
    <w:rsid w:val="00DB52D5"/>
    <w:rsid w:val="00DC5F49"/>
    <w:rsid w:val="00DE159C"/>
    <w:rsid w:val="00E25778"/>
    <w:rsid w:val="00E33562"/>
    <w:rsid w:val="00E709A5"/>
    <w:rsid w:val="00E92ABB"/>
    <w:rsid w:val="00E972F2"/>
    <w:rsid w:val="00EB3180"/>
    <w:rsid w:val="00EC4499"/>
    <w:rsid w:val="00ED0511"/>
    <w:rsid w:val="00ED4399"/>
    <w:rsid w:val="00EE368C"/>
    <w:rsid w:val="00EE3692"/>
    <w:rsid w:val="00F032C1"/>
    <w:rsid w:val="00F30102"/>
    <w:rsid w:val="00F36B6C"/>
    <w:rsid w:val="00F42B5B"/>
    <w:rsid w:val="00F54F85"/>
    <w:rsid w:val="00F55577"/>
    <w:rsid w:val="00F70604"/>
    <w:rsid w:val="00F80B37"/>
    <w:rsid w:val="00F86880"/>
    <w:rsid w:val="00FA437D"/>
    <w:rsid w:val="00FD69B4"/>
    <w:rsid w:val="00FE3BD6"/>
    <w:rsid w:val="00FE4BB2"/>
    <w:rsid w:val="00FE7555"/>
    <w:rsid w:val="00FF4755"/>
    <w:rsid w:val="00FF5B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F269E"/>
  <w15:docId w15:val="{3895EE2C-949E-45FE-A724-6C1CE19D40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41AA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641AA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41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1AA3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3330"/>
    <w:rPr>
      <w:color w:val="808080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F54F85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F54F85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F54F85"/>
    <w:rPr>
      <w:rFonts w:ascii="Arial" w:hAnsi="Arial" w:cs="Arial"/>
      <w:vanish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92EDD"/>
  </w:style>
  <w:style w:type="paragraph" w:styleId="Footer">
    <w:name w:val="footer"/>
    <w:basedOn w:val="Normal"/>
    <w:link w:val="FooterChar"/>
    <w:uiPriority w:val="99"/>
    <w:unhideWhenUsed/>
    <w:rsid w:val="00392ED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92ED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glossaryDocument" Target="glossary/document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hw1\Documents\1718\1718%20Project%20&amp;%20Portfolio\Negotiated%20Brief%20and%20Learning%20Contract(1)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EABA2A3AB56469DAF9FCA315EFFF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A452C60-EA30-40CB-BB86-E58660054FD5}"/>
      </w:docPartPr>
      <w:docPartBody>
        <w:p w:rsidR="00942546" w:rsidRDefault="008A7A3D" w:rsidP="008A7A3D">
          <w:pPr>
            <w:pStyle w:val="5EABA2A3AB56469DAF9FCA315EFFF5D31"/>
          </w:pPr>
          <w:r>
            <w:rPr>
              <w:rStyle w:val="PlaceholderText"/>
            </w:rPr>
            <w:t>Click here to enter Aim 3 if applicable</w:t>
          </w:r>
        </w:p>
      </w:docPartBody>
    </w:docPart>
    <w:docPart>
      <w:docPartPr>
        <w:name w:val="FD464CD5C1DB427C8CB9289E20CCD3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CD847D-D162-44FA-B5D5-896CD7CDAF4E}"/>
      </w:docPartPr>
      <w:docPartBody>
        <w:p w:rsidR="00942546" w:rsidRDefault="008A7A3D" w:rsidP="008A7A3D">
          <w:pPr>
            <w:pStyle w:val="FD464CD5C1DB427C8CB9289E20CCD3B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BBDA014A2964590BC3017C12A2D06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4CE34A-DBC8-48C9-9556-A5253C1C4F5C}"/>
      </w:docPartPr>
      <w:docPartBody>
        <w:p w:rsidR="00942546" w:rsidRDefault="008A7A3D" w:rsidP="008A7A3D">
          <w:pPr>
            <w:pStyle w:val="1BBDA014A2964590BC3017C12A2D06E1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2ACD147257E4587ADC4A0F91E9919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932C44-7F6E-42AA-8489-1BDE63B1710C}"/>
      </w:docPartPr>
      <w:docPartBody>
        <w:p w:rsidR="00942546" w:rsidRDefault="008A7A3D" w:rsidP="008A7A3D">
          <w:pPr>
            <w:pStyle w:val="A2ACD147257E4587ADC4A0F91E991997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E70EB0FBAAC4DD7BE492A18B52FBD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06555-17AA-4D5A-A34B-A009976D78C5}"/>
      </w:docPartPr>
      <w:docPartBody>
        <w:p w:rsidR="00942546" w:rsidRDefault="008A7A3D" w:rsidP="008A7A3D">
          <w:pPr>
            <w:pStyle w:val="BE70EB0FBAAC4DD7BE492A18B52FBDC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9528B0ECD9547E496DEBB5E89D1F7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01084-EDBF-4755-9C74-AFC1EE41E3BB}"/>
      </w:docPartPr>
      <w:docPartBody>
        <w:p w:rsidR="00942546" w:rsidRDefault="008A7A3D" w:rsidP="008A7A3D">
          <w:pPr>
            <w:pStyle w:val="B9528B0ECD9547E496DEBB5E89D1F763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B0A19548C14991899CB09317FA56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1D9D14-0882-4EB9-9612-CDC824CE2EB3}"/>
      </w:docPartPr>
      <w:docPartBody>
        <w:p w:rsidR="00942546" w:rsidRDefault="008A7A3D" w:rsidP="008A7A3D">
          <w:pPr>
            <w:pStyle w:val="66B0A19548C14991899CB09317FA5609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FFA5CE9B3A5465C8B5578A5421724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C614DE-5233-4A2A-9497-12D383C94CA7}"/>
      </w:docPartPr>
      <w:docPartBody>
        <w:p w:rsidR="00942546" w:rsidRDefault="008A7A3D" w:rsidP="008A7A3D">
          <w:pPr>
            <w:pStyle w:val="8FFA5CE9B3A5465C8B5578A5421724FE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252454FB1004BBABA7CEB08ADE0CA4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5D22F3-E0EB-41D3-9C97-37EAB36D5605}"/>
      </w:docPartPr>
      <w:docPartBody>
        <w:p w:rsidR="00942546" w:rsidRDefault="008A7A3D" w:rsidP="008A7A3D">
          <w:pPr>
            <w:pStyle w:val="1252454FB1004BBABA7CEB08ADE0CA4E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E47E9C3CA4D48E2BEF018DC290F68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5993EA-131A-4003-8617-F33DE1403A76}"/>
      </w:docPartPr>
      <w:docPartBody>
        <w:p w:rsidR="00942546" w:rsidRDefault="008A7A3D" w:rsidP="008A7A3D">
          <w:pPr>
            <w:pStyle w:val="CE47E9C3CA4D48E2BEF018DC290F68AF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99C461E4AB94BCDA1AC66674538DA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9669D-5D86-4850-B98A-EAE58B29F722}"/>
      </w:docPartPr>
      <w:docPartBody>
        <w:p w:rsidR="00942546" w:rsidRDefault="008A7A3D" w:rsidP="008A7A3D">
          <w:pPr>
            <w:pStyle w:val="599C461E4AB94BCDA1AC66674538DAE2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91BE14E85B4BEC88043AEE624CD3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D54D28-1FF1-4A4A-AC16-5DC764CC7E4E}"/>
      </w:docPartPr>
      <w:docPartBody>
        <w:p w:rsidR="00FC5A64" w:rsidRDefault="001C1074" w:rsidP="001C1074">
          <w:pPr>
            <w:pStyle w:val="6591BE14E85B4BEC88043AEE624CD34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647E9C14EC430A9751204314C2C0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B5421CA-B662-4A6A-A270-B2892C52E6FC}"/>
      </w:docPartPr>
      <w:docPartBody>
        <w:p w:rsidR="00FC5A64" w:rsidRDefault="001C1074" w:rsidP="001C1074">
          <w:pPr>
            <w:pStyle w:val="E1647E9C14EC430A9751204314C2C0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5D493167601496B9FE1F8FC344A3E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79126D-5D9E-4149-AE29-DB7B1C29AE53}"/>
      </w:docPartPr>
      <w:docPartBody>
        <w:p w:rsidR="00FA6F78" w:rsidRDefault="0009070A" w:rsidP="0009070A">
          <w:pPr>
            <w:pStyle w:val="25D493167601496B9FE1F8FC344A3E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687E88E345E40A9BE8856A5141EF9B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5CD878-1307-4BF0-BDCA-86F941F79B4D}"/>
      </w:docPartPr>
      <w:docPartBody>
        <w:p w:rsidR="00FA6F78" w:rsidRDefault="0009070A" w:rsidP="0009070A">
          <w:pPr>
            <w:pStyle w:val="3687E88E345E40A9BE8856A5141EF9B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D8698CB637C4562847E1C3EBBF84F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5EEFE-F646-4A8A-AACB-F112B07266F5}"/>
      </w:docPartPr>
      <w:docPartBody>
        <w:p w:rsidR="00FA6F78" w:rsidRDefault="0009070A" w:rsidP="0009070A">
          <w:pPr>
            <w:pStyle w:val="AD8698CB637C4562847E1C3EBBF84F4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0B0E176B4C4C3789E11256C9C2CB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FECC3-8DD4-4501-8977-346A93CDB8E2}"/>
      </w:docPartPr>
      <w:docPartBody>
        <w:p w:rsidR="00FA6F78" w:rsidRDefault="0009070A" w:rsidP="0009070A">
          <w:pPr>
            <w:pStyle w:val="D40B0E176B4C4C3789E11256C9C2CB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EBA5D8A74FF4527904746FC6B0D5D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4B276F-8F98-4D1B-944F-6EBBA14AF9C9}"/>
      </w:docPartPr>
      <w:docPartBody>
        <w:p w:rsidR="00FA6F78" w:rsidRDefault="0009070A" w:rsidP="0009070A">
          <w:pPr>
            <w:pStyle w:val="AEBA5D8A74FF4527904746FC6B0D5D6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474E05DA74349E79DB4D82CFF6AD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A4B740-1FA5-4556-A382-9CDF9B4F7795}"/>
      </w:docPartPr>
      <w:docPartBody>
        <w:p w:rsidR="00FA6F78" w:rsidRDefault="0009070A" w:rsidP="0009070A">
          <w:pPr>
            <w:pStyle w:val="3474E05DA74349E79DB4D82CFF6ADBA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B0E9D069037E4856A6F1836E4AE5E6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7C5BB5-C4A5-4BE2-9986-02CD25825CA4}"/>
      </w:docPartPr>
      <w:docPartBody>
        <w:p w:rsidR="00FA6F78" w:rsidRDefault="0009070A" w:rsidP="0009070A">
          <w:pPr>
            <w:pStyle w:val="B0E9D069037E4856A6F1836E4AE5E6B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DE565E7F5DC425090F2321FCF91A31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A4BE9-3728-4DD0-9333-1DB9C457011D}"/>
      </w:docPartPr>
      <w:docPartBody>
        <w:p w:rsidR="00FA6F78" w:rsidRDefault="0009070A" w:rsidP="0009070A">
          <w:pPr>
            <w:pStyle w:val="DDE565E7F5DC425090F2321FCF91A317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A9FAF7FB10C46B6ACFA9D67700B5E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3468B2-A1F5-4EE3-818D-36A1F91DD37C}"/>
      </w:docPartPr>
      <w:docPartBody>
        <w:p w:rsidR="00FA6F78" w:rsidRDefault="0009070A" w:rsidP="0009070A">
          <w:pPr>
            <w:pStyle w:val="1A9FAF7FB10C46B6ACFA9D67700B5E3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6E698EE9C4F464C9F12833BDEA422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79AC1E-FEDE-4640-A30E-CD1880BCD9CE}"/>
      </w:docPartPr>
      <w:docPartBody>
        <w:p w:rsidR="00FA6F78" w:rsidRDefault="0009070A" w:rsidP="0009070A">
          <w:pPr>
            <w:pStyle w:val="B6E698EE9C4F464C9F12833BDEA4224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EDD02E0C0374FCAB74250DC1D2C09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2CDEA8-D7C8-4DE8-85A3-AD22D23EA4BB}"/>
      </w:docPartPr>
      <w:docPartBody>
        <w:p w:rsidR="00FA6F78" w:rsidRDefault="0009070A" w:rsidP="0009070A">
          <w:pPr>
            <w:pStyle w:val="1EDD02E0C0374FCAB74250DC1D2C095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46795927B264DDAA79230C9ABF684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B3713C-489D-4BA1-97B2-F2C4FB7EECDE}"/>
      </w:docPartPr>
      <w:docPartBody>
        <w:p w:rsidR="00FA6F78" w:rsidRDefault="0009070A" w:rsidP="0009070A">
          <w:pPr>
            <w:pStyle w:val="D46795927B264DDAA79230C9ABF6845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7DB5102115B4300BF87174B2498E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8B517B9-0DDF-4ACB-8BCE-9B756448FB7C}"/>
      </w:docPartPr>
      <w:docPartBody>
        <w:p w:rsidR="00FA6F78" w:rsidRDefault="0009070A" w:rsidP="0009070A">
          <w:pPr>
            <w:pStyle w:val="27DB5102115B4300BF87174B2498E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9AAAF2B24FD4EFCACEA2CD484BBFE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7CF016F-BC56-4D47-BBB7-CED4DB063715}"/>
      </w:docPartPr>
      <w:docPartBody>
        <w:p w:rsidR="00FA6F78" w:rsidRDefault="0009070A" w:rsidP="0009070A">
          <w:pPr>
            <w:pStyle w:val="69AAAF2B24FD4EFCACEA2CD484BBFEA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5151A45148D49B1A529AA6D72A6BF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0B3D13-CB97-450E-85B4-535593DA5054}"/>
      </w:docPartPr>
      <w:docPartBody>
        <w:p w:rsidR="00FA6F78" w:rsidRDefault="0009070A" w:rsidP="0009070A">
          <w:pPr>
            <w:pStyle w:val="35151A45148D49B1A529AA6D72A6BF2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9E4DF7F111447EA86E1E95BAF8BD4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E77634-45F4-405F-ADB7-686CC97D79DF}"/>
      </w:docPartPr>
      <w:docPartBody>
        <w:p w:rsidR="00FA6F78" w:rsidRDefault="0009070A" w:rsidP="0009070A">
          <w:pPr>
            <w:pStyle w:val="99E4DF7F111447EA86E1E95BAF8BD4F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19939F439264BB8BC1B3D4886769D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601D270-A30B-477F-A31E-D1A460BA4061}"/>
      </w:docPartPr>
      <w:docPartBody>
        <w:p w:rsidR="00FA6F78" w:rsidRDefault="0009070A" w:rsidP="0009070A">
          <w:pPr>
            <w:pStyle w:val="019939F439264BB8BC1B3D4886769D7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0A5770364CD8A3BAB8C0268BDD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5D96B8-E80E-4E77-9634-B168B7E10EC3}"/>
      </w:docPartPr>
      <w:docPartBody>
        <w:p w:rsidR="00FA6F78" w:rsidRDefault="0009070A" w:rsidP="0009070A">
          <w:pPr>
            <w:pStyle w:val="24750A5770364CD8A3BAB8C0268BDDA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3B5D899B6424BD4B7B040290B0B73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60FEB6-85A8-4DEF-9519-D0FF47BE0227}"/>
      </w:docPartPr>
      <w:docPartBody>
        <w:p w:rsidR="00FA6F78" w:rsidRDefault="0009070A" w:rsidP="0009070A">
          <w:pPr>
            <w:pStyle w:val="C3B5D899B6424BD4B7B040290B0B736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B7BDD07AE1A47219B3AE836D9994F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60C670-0D7F-482D-A5CF-D040AD5DA64E}"/>
      </w:docPartPr>
      <w:docPartBody>
        <w:p w:rsidR="00FA6F78" w:rsidRDefault="0009070A" w:rsidP="0009070A">
          <w:pPr>
            <w:pStyle w:val="5B7BDD07AE1A47219B3AE836D9994FEB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AB8457C03414F2486CA90F30D6623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D79FCE-4B07-4EB2-A1A6-01C3F09655E3}"/>
      </w:docPartPr>
      <w:docPartBody>
        <w:p w:rsidR="00FA6F78" w:rsidRDefault="0009070A" w:rsidP="0009070A">
          <w:pPr>
            <w:pStyle w:val="FAB8457C03414F2486CA90F30D66230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327733936A64B0095A01164388BB65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58AAC5-F246-451B-900B-0A5152134D1E}"/>
      </w:docPartPr>
      <w:docPartBody>
        <w:p w:rsidR="002C6761" w:rsidRDefault="008B2DB0" w:rsidP="008B2DB0">
          <w:pPr>
            <w:pStyle w:val="7327733936A64B0095A01164388BB65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5147395279C494F90DCE208C31A06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779D459-80B3-4FC4-9C52-AE920DAB3606}"/>
      </w:docPartPr>
      <w:docPartBody>
        <w:p w:rsidR="009B55AC" w:rsidRDefault="002C6761" w:rsidP="002C6761">
          <w:pPr>
            <w:pStyle w:val="55147395279C494F90DCE208C31A066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28D4EDBB8FA4B79ABF70114855D12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E685E0-3F8D-4901-B8FD-73BA47ED7291}"/>
      </w:docPartPr>
      <w:docPartBody>
        <w:p w:rsidR="009B55AC" w:rsidRDefault="002C6761" w:rsidP="002C6761">
          <w:pPr>
            <w:pStyle w:val="428D4EDBB8FA4B79ABF70114855D128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2EF0566B9E6A489BA227E28ED3E257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9BFE1C-5289-4E29-9714-0B87F1554169}"/>
      </w:docPartPr>
      <w:docPartBody>
        <w:p w:rsidR="009B55AC" w:rsidRDefault="002C6761" w:rsidP="002C6761">
          <w:pPr>
            <w:pStyle w:val="2EF0566B9E6A489BA227E28ED3E2575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4E3E5AB57594813B48BBC01C9BB3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A64FCE-70FE-4B3A-90C0-1AF169CC39B3}"/>
      </w:docPartPr>
      <w:docPartBody>
        <w:p w:rsidR="00404EE6" w:rsidRDefault="00E806C9" w:rsidP="00E806C9">
          <w:pPr>
            <w:pStyle w:val="D4E3E5AB57594813B48BBC01C9BB343D"/>
          </w:pPr>
          <w:r>
            <w:rPr>
              <w:rStyle w:val="PlaceholderText"/>
            </w:rPr>
            <w:t>Click here to enter Aim 2</w:t>
          </w:r>
          <w:r w:rsidRPr="00912F90">
            <w:rPr>
              <w:rStyle w:val="PlaceholderText"/>
            </w:rPr>
            <w:t>.</w:t>
          </w:r>
        </w:p>
      </w:docPartBody>
    </w:docPart>
    <w:docPart>
      <w:docPartPr>
        <w:name w:val="6CCAC93531B64CCE921DE285144F5A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D1F5BF-EEBE-455A-984B-A5D654467530}"/>
      </w:docPartPr>
      <w:docPartBody>
        <w:p w:rsidR="00404EE6" w:rsidRDefault="00E806C9" w:rsidP="00E806C9">
          <w:pPr>
            <w:pStyle w:val="6CCAC93531B64CCE921DE285144F5A0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03E6B3B865F49798FFB897E4757BB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FE6F88-38DC-40EB-8BA2-4AC2A69A5399}"/>
      </w:docPartPr>
      <w:docPartBody>
        <w:p w:rsidR="00404EE6" w:rsidRDefault="00E806C9" w:rsidP="00E806C9">
          <w:pPr>
            <w:pStyle w:val="803E6B3B865F49798FFB897E4757BB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E314F35124745F8847B1C84E6EFD6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D7236D-BA19-4F8C-8354-3A53DE98297E}"/>
      </w:docPartPr>
      <w:docPartBody>
        <w:p w:rsidR="00404EE6" w:rsidRDefault="00E806C9" w:rsidP="00E806C9">
          <w:pPr>
            <w:pStyle w:val="DE314F35124745F8847B1C84E6EFD6D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D93E7CE200D49DEA936838403A669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6F3F24-F986-48D7-A5AF-99EF7AD39D24}"/>
      </w:docPartPr>
      <w:docPartBody>
        <w:p w:rsidR="00404EE6" w:rsidRDefault="00E806C9" w:rsidP="00E806C9">
          <w:pPr>
            <w:pStyle w:val="BD93E7CE200D49DEA936838403A6698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9C21B01805F4F819C3D58288F7B60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93AAB-C10D-4A70-A681-B21B154F358C}"/>
      </w:docPartPr>
      <w:docPartBody>
        <w:p w:rsidR="00404EE6" w:rsidRDefault="00E806C9" w:rsidP="00E806C9">
          <w:pPr>
            <w:pStyle w:val="D9C21B01805F4F819C3D58288F7B60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475BC5A0C3943299019054B0C7AE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950B8C-CFB7-49B3-9595-96ED8D37C7D8}"/>
      </w:docPartPr>
      <w:docPartBody>
        <w:p w:rsidR="00404EE6" w:rsidRDefault="00E806C9" w:rsidP="00E806C9">
          <w:pPr>
            <w:pStyle w:val="2475BC5A0C3943299019054B0C7AE78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F2BF6BC48E34B6FA4B3A4886B101F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753F82-78BD-4938-AF06-479CA63E70A8}"/>
      </w:docPartPr>
      <w:docPartBody>
        <w:p w:rsidR="00404EE6" w:rsidRDefault="00E806C9" w:rsidP="00E806C9">
          <w:pPr>
            <w:pStyle w:val="5F2BF6BC48E34B6FA4B3A4886B101FA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7F188FC5BA4A25AC3DC0CA459D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88D4E3-32AD-4ADE-87F6-68E6933F9048}"/>
      </w:docPartPr>
      <w:docPartBody>
        <w:p w:rsidR="00404EE6" w:rsidRDefault="00E806C9" w:rsidP="00E806C9">
          <w:pPr>
            <w:pStyle w:val="327F188FC5BA4A25AC3DC0CA459D753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68F5C92BC24640A16A38520A4BE07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410F28-47B4-4FAF-8D2D-3AA0C85DF1A2}"/>
      </w:docPartPr>
      <w:docPartBody>
        <w:p w:rsidR="00404EE6" w:rsidRDefault="00E806C9" w:rsidP="00E806C9">
          <w:pPr>
            <w:pStyle w:val="0B68F5C92BC24640A16A38520A4BE07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D62272AFDF74586A2FBC1B99986A4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ADAEF1-74AC-4405-A1D0-6D82BAB6D31C}"/>
      </w:docPartPr>
      <w:docPartBody>
        <w:p w:rsidR="00404EE6" w:rsidRDefault="00E806C9" w:rsidP="00E806C9">
          <w:pPr>
            <w:pStyle w:val="2D62272AFDF74586A2FBC1B99986A41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426ADF3F82F477A923ECA74D8097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66774A-1840-4B3C-821A-4774FC107E6D}"/>
      </w:docPartPr>
      <w:docPartBody>
        <w:p w:rsidR="00404EE6" w:rsidRDefault="00E806C9" w:rsidP="00E806C9">
          <w:pPr>
            <w:pStyle w:val="9426ADF3F82F477A923ECA74D809706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525B8A7BFE4BB9A4E41C5CFF515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732604-E3B8-4765-B9A3-B33AD442C616}"/>
      </w:docPartPr>
      <w:docPartBody>
        <w:p w:rsidR="00404EE6" w:rsidRDefault="00E806C9" w:rsidP="00E806C9">
          <w:pPr>
            <w:pStyle w:val="7B525B8A7BFE4BB9A4E41C5CFF51536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C26B7C61B94342A2798AE0416E14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C08A812-CE1F-4705-A627-E1AE1D5CF540}"/>
      </w:docPartPr>
      <w:docPartBody>
        <w:p w:rsidR="00404EE6" w:rsidRDefault="00E806C9" w:rsidP="00E806C9">
          <w:pPr>
            <w:pStyle w:val="81C26B7C61B94342A2798AE0416E145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1FC927B9CF5456D99F18ABC0B91D0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56CFF7-0C6A-4C65-AEE7-633A140F1BFE}"/>
      </w:docPartPr>
      <w:docPartBody>
        <w:p w:rsidR="00404EE6" w:rsidRDefault="00E806C9" w:rsidP="00E806C9">
          <w:pPr>
            <w:pStyle w:val="51FC927B9CF5456D99F18ABC0B91D038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C4213D251224D409B4A60A06E3B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ED488B-2BBD-47C4-805A-CDA576032C1A}"/>
      </w:docPartPr>
      <w:docPartBody>
        <w:p w:rsidR="00404EE6" w:rsidRDefault="00E806C9" w:rsidP="00E806C9">
          <w:pPr>
            <w:pStyle w:val="6C4213D251224D409B4A60A06E3B562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8194AEFABA5947DE9C72964E9BC9F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FE99ED-934F-46D0-9158-2BCEDE8E9069}"/>
      </w:docPartPr>
      <w:docPartBody>
        <w:p w:rsidR="00404EE6" w:rsidRDefault="00E806C9" w:rsidP="00E806C9">
          <w:pPr>
            <w:pStyle w:val="8194AEFABA5947DE9C72964E9BC9F44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26E452A99044A24906FB501EC2BCE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3213310-1C2D-471B-BA84-B2640C494F5C}"/>
      </w:docPartPr>
      <w:docPartBody>
        <w:p w:rsidR="00404EE6" w:rsidRDefault="00E806C9" w:rsidP="00E806C9">
          <w:pPr>
            <w:pStyle w:val="026E452A99044A24906FB501EC2BCE4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41766EF4F874BB4B1488892B33397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581E6-0C67-4BA9-B5DF-9BCFB1DD44F0}"/>
      </w:docPartPr>
      <w:docPartBody>
        <w:p w:rsidR="00404EE6" w:rsidRDefault="00E806C9" w:rsidP="00E806C9">
          <w:pPr>
            <w:pStyle w:val="F41766EF4F874BB4B1488892B33397A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E2C667EFCA34892AA41A1FAF5D515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D119EF-F389-465B-9669-921C691208A5}"/>
      </w:docPartPr>
      <w:docPartBody>
        <w:p w:rsidR="00404EE6" w:rsidRDefault="00E806C9" w:rsidP="00E806C9">
          <w:pPr>
            <w:pStyle w:val="2E2C667EFCA34892AA41A1FAF5D5150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759CCE6E6D44C6689FF4C55559487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A7B71D-6630-4736-AB46-03DF34043DDD}"/>
      </w:docPartPr>
      <w:docPartBody>
        <w:p w:rsidR="00404EE6" w:rsidRDefault="00E806C9" w:rsidP="00E806C9">
          <w:pPr>
            <w:pStyle w:val="F759CCE6E6D44C6689FF4C555594875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FC96F0D4A5E44D6AAA5F5EE30FCB0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BA2D44-CDCE-49AF-8348-BE71F1524367}"/>
      </w:docPartPr>
      <w:docPartBody>
        <w:p w:rsidR="00404EE6" w:rsidRDefault="00E806C9" w:rsidP="00E806C9">
          <w:pPr>
            <w:pStyle w:val="2FC96F0D4A5E44D6AAA5F5EE30FCB0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2678B2237045469D4F7881F675DF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F1E68F-2E88-4D6B-9BAB-381DE229AE4E}"/>
      </w:docPartPr>
      <w:docPartBody>
        <w:p w:rsidR="00404EE6" w:rsidRDefault="00E806C9" w:rsidP="00E806C9">
          <w:pPr>
            <w:pStyle w:val="3C2678B2237045469D4F7881F675DF0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79B61F205174B74AE30DE0E789F0F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3E8205-EA12-4092-AC9C-E8B49B4D7D66}"/>
      </w:docPartPr>
      <w:docPartBody>
        <w:p w:rsidR="00404EE6" w:rsidRDefault="00E806C9" w:rsidP="00E806C9">
          <w:pPr>
            <w:pStyle w:val="679B61F205174B74AE30DE0E789F0F4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C8693149C14419B83B68EC4B3CA5A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2CC541-F799-4512-8DD4-B4104F0C4C77}"/>
      </w:docPartPr>
      <w:docPartBody>
        <w:p w:rsidR="00404EE6" w:rsidRDefault="00E806C9" w:rsidP="00E806C9">
          <w:pPr>
            <w:pStyle w:val="E1C8693149C14419B83B68EC4B3CA5AB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065C9B98E7A4F2C89438EF0451CBF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DEBD0-1FDA-4AF3-88B7-CD3DCE7FF650}"/>
      </w:docPartPr>
      <w:docPartBody>
        <w:p w:rsidR="00404EE6" w:rsidRDefault="00E806C9" w:rsidP="00E806C9">
          <w:pPr>
            <w:pStyle w:val="B065C9B98E7A4F2C89438EF0451CBF7E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1C789314FF9747F58B6E629F32AF9E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45E10A-50C1-4E4D-BE61-AC6708068841}"/>
      </w:docPartPr>
      <w:docPartBody>
        <w:p w:rsidR="00404EE6" w:rsidRDefault="00E806C9" w:rsidP="00E806C9">
          <w:pPr>
            <w:pStyle w:val="1C789314FF9747F58B6E629F32AF9E9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5F3D3E8426541F0A8D419577459E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9432F0-15B8-4799-9F8D-71EE87FDADEF}"/>
      </w:docPartPr>
      <w:docPartBody>
        <w:p w:rsidR="00404EE6" w:rsidRDefault="00E806C9" w:rsidP="00E806C9">
          <w:pPr>
            <w:pStyle w:val="85F3D3E8426541F0A8D419577459E1D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F9B449D539E4D089EAC97514C8AF2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E4618D-36E5-4235-A49F-4D842D097AF2}"/>
      </w:docPartPr>
      <w:docPartBody>
        <w:p w:rsidR="00404EE6" w:rsidRDefault="00E806C9" w:rsidP="00E806C9">
          <w:pPr>
            <w:pStyle w:val="0F9B449D539E4D089EAC97514C8AF2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5D0D13D79540D69D1DB8206CB26A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6BFBDD3-ACE7-43FA-B4BE-EA4BA859A64D}"/>
      </w:docPartPr>
      <w:docPartBody>
        <w:p w:rsidR="00404EE6" w:rsidRDefault="00E806C9" w:rsidP="00E806C9">
          <w:pPr>
            <w:pStyle w:val="665D0D13D79540D69D1DB8206CB26AD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FF764A83B541AFBC9D8A74DA5E32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02FCEA-9E5D-43A9-832F-33D18F53E00D}"/>
      </w:docPartPr>
      <w:docPartBody>
        <w:p w:rsidR="00404EE6" w:rsidRDefault="00E806C9" w:rsidP="00E806C9">
          <w:pPr>
            <w:pStyle w:val="0AFF764A83B541AFBC9D8A74DA5E3294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9A0833AA169488180873315015691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A12811-9302-42EF-8B9A-56ED808D398D}"/>
      </w:docPartPr>
      <w:docPartBody>
        <w:p w:rsidR="00404EE6" w:rsidRDefault="00E806C9" w:rsidP="00E806C9">
          <w:pPr>
            <w:pStyle w:val="79A0833AA169488180873315015691A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1E5188B03BA6447480A7232A6F4D71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3A1A57-46BB-49F1-87D9-4BCCEEFCEFA9}"/>
      </w:docPartPr>
      <w:docPartBody>
        <w:p w:rsidR="00404EE6" w:rsidRDefault="00E806C9" w:rsidP="00E806C9">
          <w:pPr>
            <w:pStyle w:val="1E5188B03BA6447480A7232A6F4D7146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65086A860C09483DB3D0DA7B4EB1BC9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974F3D-35CE-45DB-9E74-D006B0CB5ACF}"/>
      </w:docPartPr>
      <w:docPartBody>
        <w:p w:rsidR="00404EE6" w:rsidRDefault="00E806C9" w:rsidP="00E806C9">
          <w:pPr>
            <w:pStyle w:val="65086A860C09483DB3D0DA7B4EB1BC9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77D88F1E5B4F859A8046DE372FED2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62D8A-D901-48E8-B97E-182EC5F79FA2}"/>
      </w:docPartPr>
      <w:docPartBody>
        <w:p w:rsidR="00404EE6" w:rsidRDefault="00E806C9" w:rsidP="00E806C9">
          <w:pPr>
            <w:pStyle w:val="0077D88F1E5B4F859A8046DE372FED2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EC9C6F4CF7B42CF92947B1D74E6C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A76FD30-A689-4E57-9F1F-1619BDD601E4}"/>
      </w:docPartPr>
      <w:docPartBody>
        <w:p w:rsidR="00404EE6" w:rsidRDefault="00E806C9" w:rsidP="00E806C9">
          <w:pPr>
            <w:pStyle w:val="EEC9C6F4CF7B42CF92947B1D74E6C94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6ECBBBB77CC4AF19EF90FC683DABF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AB4242-51B6-4B20-85F5-424F4F9AB265}"/>
      </w:docPartPr>
      <w:docPartBody>
        <w:p w:rsidR="00404EE6" w:rsidRDefault="00E806C9" w:rsidP="00E806C9">
          <w:pPr>
            <w:pStyle w:val="66ECBBBB77CC4AF19EF90FC683DABFD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13CDE02C2EF4340A6BC360D5F3A566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29C1BE-3273-474F-A6EE-24C2C8BF78CE}"/>
      </w:docPartPr>
      <w:docPartBody>
        <w:p w:rsidR="00404EE6" w:rsidRDefault="00E806C9" w:rsidP="00E806C9">
          <w:pPr>
            <w:pStyle w:val="813CDE02C2EF4340A6BC360D5F3A566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B5D71F2378274A06AC11F588B70C29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2A9D80-43EE-45F7-B12A-C7ECB103B57B}"/>
      </w:docPartPr>
      <w:docPartBody>
        <w:p w:rsidR="00404EE6" w:rsidRDefault="00E806C9" w:rsidP="00E806C9">
          <w:pPr>
            <w:pStyle w:val="B5D71F2378274A06AC11F588B70C29A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D74031802A9440C96ACCB2BC2F690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47D2D7-0B1C-479A-B1A3-0E135F9C7715}"/>
      </w:docPartPr>
      <w:docPartBody>
        <w:p w:rsidR="00404EE6" w:rsidRDefault="00E806C9" w:rsidP="00E806C9">
          <w:pPr>
            <w:pStyle w:val="0D74031802A9440C96ACCB2BC2F690A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207B3E2280354097AEDC1B2786AF83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E67A64-3685-4912-8BDC-00BDD6370FFC}"/>
      </w:docPartPr>
      <w:docPartBody>
        <w:p w:rsidR="00404EE6" w:rsidRDefault="00E806C9" w:rsidP="00E806C9">
          <w:pPr>
            <w:pStyle w:val="207B3E2280354097AEDC1B2786AF835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C1FF39BC2114074B16E876A0B2A78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9794F67-9B98-4F1F-8308-61867AE6EB6B}"/>
      </w:docPartPr>
      <w:docPartBody>
        <w:p w:rsidR="00404EE6" w:rsidRDefault="00E806C9" w:rsidP="00E806C9">
          <w:pPr>
            <w:pStyle w:val="6C1FF39BC2114074B16E876A0B2A787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8481526D55654A5383BDC2B11EFE2C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E825C5-04D7-4734-B643-4624F72BB14F}"/>
      </w:docPartPr>
      <w:docPartBody>
        <w:p w:rsidR="00404EE6" w:rsidRDefault="00E806C9" w:rsidP="00E806C9">
          <w:pPr>
            <w:pStyle w:val="8481526D55654A5383BDC2B11EFE2C1D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BE19D2A6C07452ABE73C5128021FB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2418D-ADA0-467A-ABAF-D119E8A6909E}"/>
      </w:docPartPr>
      <w:docPartBody>
        <w:p w:rsidR="00404EE6" w:rsidRDefault="00E806C9" w:rsidP="00E806C9">
          <w:pPr>
            <w:pStyle w:val="6BE19D2A6C07452ABE73C5128021FB3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7AFB7D97F44648AA7F5EDC5DE3F3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9E72C5-4595-4C8F-9395-6CD2A190D129}"/>
      </w:docPartPr>
      <w:docPartBody>
        <w:p w:rsidR="00404EE6" w:rsidRDefault="00E806C9" w:rsidP="00E806C9">
          <w:pPr>
            <w:pStyle w:val="7A7AFB7D97F44648AA7F5EDC5DE3F3D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E6665C1ACF1E4A6EAE52D8B16B35D7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3E1865-9066-4230-B8B3-D1AC6E24FADB}"/>
      </w:docPartPr>
      <w:docPartBody>
        <w:p w:rsidR="00404EE6" w:rsidRDefault="00E806C9" w:rsidP="00E806C9">
          <w:pPr>
            <w:pStyle w:val="E6665C1ACF1E4A6EAE52D8B16B35D780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001B53CDCF6448DFBFC19D40236F2A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5C795A-9AA8-4A82-83B7-87CC47E41615}"/>
      </w:docPartPr>
      <w:docPartBody>
        <w:p w:rsidR="00404EE6" w:rsidRDefault="00E806C9" w:rsidP="00E806C9">
          <w:pPr>
            <w:pStyle w:val="001B53CDCF6448DFBFC19D40236F2AC5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388241448E694B1FBACB5AB89B9DCB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A14890-A5D1-4592-86C3-6574B1CBEDF2}"/>
      </w:docPartPr>
      <w:docPartBody>
        <w:p w:rsidR="00404EE6" w:rsidRDefault="00E806C9" w:rsidP="00E806C9">
          <w:pPr>
            <w:pStyle w:val="388241448E694B1FBACB5AB89B9DCB6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22A94F090364C77A38FAA76EBF1852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F49976-E5A6-4D7E-82B9-6DD78DC38538}"/>
      </w:docPartPr>
      <w:docPartBody>
        <w:p w:rsidR="00404EE6" w:rsidRDefault="00E806C9" w:rsidP="00E806C9">
          <w:pPr>
            <w:pStyle w:val="322A94F090364C77A38FAA76EBF1852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E1BB61072F304D028E3F10DE765CF0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72447C-3E33-4A88-9436-C0355F5153A9}"/>
      </w:docPartPr>
      <w:docPartBody>
        <w:p w:rsidR="00404EE6" w:rsidRDefault="00E806C9" w:rsidP="00E806C9">
          <w:pPr>
            <w:pStyle w:val="E1BB61072F304D028E3F10DE765CF09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A78FA2F8E7B4E32A5D79E67D84133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4CA0FB-B654-4D4F-B519-77A0112B8ED4}"/>
      </w:docPartPr>
      <w:docPartBody>
        <w:p w:rsidR="00404EE6" w:rsidRDefault="00E806C9" w:rsidP="00E806C9">
          <w:pPr>
            <w:pStyle w:val="DA78FA2F8E7B4E32A5D79E67D841338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DDC2D2FD1FF46C0A10321B0E132ADE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0FB994-5B57-4972-BCA4-3E4858D015D7}"/>
      </w:docPartPr>
      <w:docPartBody>
        <w:p w:rsidR="00404EE6" w:rsidRDefault="00E806C9" w:rsidP="00E806C9">
          <w:pPr>
            <w:pStyle w:val="FDDC2D2FD1FF46C0A10321B0E132ADE2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ECDBA2A08A4415EA9F68C19279F5D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94D0F7-2A07-4EDA-A8B8-BA7985C61DFC}"/>
      </w:docPartPr>
      <w:docPartBody>
        <w:p w:rsidR="00404EE6" w:rsidRDefault="00E806C9" w:rsidP="00E806C9">
          <w:pPr>
            <w:pStyle w:val="9ECDBA2A08A4415EA9F68C19279F5D9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A9D16B408D349819F29E017C0B2139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71EE8D-1286-416B-8591-B0BB54A81A8B}"/>
      </w:docPartPr>
      <w:docPartBody>
        <w:p w:rsidR="00404EE6" w:rsidRDefault="00E806C9" w:rsidP="00E806C9">
          <w:pPr>
            <w:pStyle w:val="7A9D16B408D349819F29E017C0B21393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9DE99114824F45FD88A1240CD2FA94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E725F5-5080-4FCB-A4D1-7DD0B7803B63}"/>
      </w:docPartPr>
      <w:docPartBody>
        <w:p w:rsidR="00404EE6" w:rsidRDefault="00E806C9" w:rsidP="00E806C9">
          <w:pPr>
            <w:pStyle w:val="9DE99114824F45FD88A1240CD2FA94B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B89600969C140A3974BC2D537A586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881C05-EBCF-41F8-8957-E44613931301}"/>
      </w:docPartPr>
      <w:docPartBody>
        <w:p w:rsidR="00404EE6" w:rsidRDefault="00E806C9" w:rsidP="00E806C9">
          <w:pPr>
            <w:pStyle w:val="7B89600969C140A3974BC2D537A58656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C40D31BEE404D42849EC82F02A76F0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4AA7A0-F491-4A2D-BD9A-13A192FFF7FA}"/>
      </w:docPartPr>
      <w:docPartBody>
        <w:p w:rsidR="00404EE6" w:rsidRDefault="00E806C9" w:rsidP="00E806C9">
          <w:pPr>
            <w:pStyle w:val="3C40D31BEE404D42849EC82F02A76F0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6EA526ED2D5412A82FDCBC3B0BA26E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6621A9-FC6B-4B8C-BD22-01937EA1DA47}"/>
      </w:docPartPr>
      <w:docPartBody>
        <w:p w:rsidR="00404EE6" w:rsidRDefault="00E806C9" w:rsidP="00E806C9">
          <w:pPr>
            <w:pStyle w:val="06EA526ED2D5412A82FDCBC3B0BA26E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5DFAE6BF04C9442BA07A825CED8433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3AE59B-E8E2-4F4E-9FFB-7B768F681858}"/>
      </w:docPartPr>
      <w:docPartBody>
        <w:p w:rsidR="00404EE6" w:rsidRDefault="00E806C9" w:rsidP="00E806C9">
          <w:pPr>
            <w:pStyle w:val="5DFAE6BF04C9442BA07A825CED843365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C24BEB9277E54D4EA21A95BE060270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412B4-14F7-4988-BE64-99075BB35B9F}"/>
      </w:docPartPr>
      <w:docPartBody>
        <w:p w:rsidR="00404EE6" w:rsidRDefault="00E806C9" w:rsidP="00E806C9">
          <w:pPr>
            <w:pStyle w:val="C24BEB9277E54D4EA21A95BE0602703F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AD16F1A0C13248F19704428C8EF4C1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FFC3D63-D6E5-491E-916A-932555FFD42E}"/>
      </w:docPartPr>
      <w:docPartBody>
        <w:p w:rsidR="00404EE6" w:rsidRDefault="00E806C9" w:rsidP="00E806C9">
          <w:pPr>
            <w:pStyle w:val="AD16F1A0C13248F19704428C8EF4C1C1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F71AAD9440674246890193C2D46C42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147DE4-9C14-42B8-A2D3-E23157DD8110}"/>
      </w:docPartPr>
      <w:docPartBody>
        <w:p w:rsidR="00404EE6" w:rsidRDefault="00E806C9" w:rsidP="00E806C9">
          <w:pPr>
            <w:pStyle w:val="F71AAD9440674246890193C2D46C42D3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5D8E42257D214B00BABE2170D5FEDF6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A4907F-5E4B-4B6C-8F9A-F31410642590}"/>
      </w:docPartPr>
      <w:docPartBody>
        <w:p w:rsidR="00404EE6" w:rsidRDefault="00E806C9" w:rsidP="00E806C9">
          <w:pPr>
            <w:pStyle w:val="5D8E42257D214B00BABE2170D5FEDF6A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C9BE5FFFCF444E65B184A2D431D2C3A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BD0ECA-7927-49AA-A78D-9909522CDB0D}"/>
      </w:docPartPr>
      <w:docPartBody>
        <w:p w:rsidR="00404EE6" w:rsidRDefault="00E806C9" w:rsidP="00E806C9">
          <w:pPr>
            <w:pStyle w:val="C9BE5FFFCF444E65B184A2D431D2C3AF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61D1E98AD60C4C71A8A51B3B546641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25C24-2E0B-4738-AB74-2714A7C6CB92}"/>
      </w:docPartPr>
      <w:docPartBody>
        <w:p w:rsidR="00404EE6" w:rsidRDefault="00E806C9" w:rsidP="00E806C9">
          <w:pPr>
            <w:pStyle w:val="61D1E98AD60C4C71A8A51B3B54664130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39076D30B6964E74B31151531955D6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98EE1D-8868-4A4D-8CD7-DF4A5CF01D74}"/>
      </w:docPartPr>
      <w:docPartBody>
        <w:p w:rsidR="00404EE6" w:rsidRDefault="00E806C9" w:rsidP="00E806C9">
          <w:pPr>
            <w:pStyle w:val="39076D30B6964E74B31151531955D61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7851514949D4217BD504DC199933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972B-E986-4342-94FB-23236DB8C004}"/>
      </w:docPartPr>
      <w:docPartBody>
        <w:p w:rsidR="00404EE6" w:rsidRDefault="00E806C9" w:rsidP="00E806C9">
          <w:pPr>
            <w:pStyle w:val="77851514949D4217BD504DC19993382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6DA85CFD20C44F59D71210F3E9A09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9964A4-EBD2-4B85-90A0-BBACDCA663C4}"/>
      </w:docPartPr>
      <w:docPartBody>
        <w:p w:rsidR="00404EE6" w:rsidRDefault="00E806C9" w:rsidP="00E806C9">
          <w:pPr>
            <w:pStyle w:val="76DA85CFD20C44F59D71210F3E9A09A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B8DB86656BF44BEA6049CA7C18D8B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43C553-F5FE-44FC-A5C9-F2A41E4AEC5C}"/>
      </w:docPartPr>
      <w:docPartBody>
        <w:p w:rsidR="00404EE6" w:rsidRDefault="00E806C9" w:rsidP="00E806C9">
          <w:pPr>
            <w:pStyle w:val="0B8DB86656BF44BEA6049CA7C18D8BC1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573533377CC4A9F8E7E994C5B1E4B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1E1F7-5575-4601-B351-0F6276B4D768}"/>
      </w:docPartPr>
      <w:docPartBody>
        <w:p w:rsidR="00404EE6" w:rsidRDefault="00E806C9" w:rsidP="00E806C9">
          <w:pPr>
            <w:pStyle w:val="4573533377CC4A9F8E7E994C5B1E4B18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F3F5250AEF6B47579492C6B53524D8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C61ABF0-1749-4B1D-BF81-33AD58921F35}"/>
      </w:docPartPr>
      <w:docPartBody>
        <w:p w:rsidR="00404EE6" w:rsidRDefault="00E806C9" w:rsidP="00E806C9">
          <w:pPr>
            <w:pStyle w:val="F3F5250AEF6B47579492C6B53524D83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0A750C0332744D70AA975563EB36A4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5DA0DCB-E260-431B-BC97-F3B51076BC2C}"/>
      </w:docPartPr>
      <w:docPartBody>
        <w:p w:rsidR="00404EE6" w:rsidRDefault="00E806C9" w:rsidP="00E806C9">
          <w:pPr>
            <w:pStyle w:val="0A750C0332744D70AA975563EB36A4C9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4624A04738F7485BB3F88538A1595C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38B347-940B-4FE0-B610-E6326D6A4262}"/>
      </w:docPartPr>
      <w:docPartBody>
        <w:p w:rsidR="00404EE6" w:rsidRDefault="00E806C9" w:rsidP="00E806C9">
          <w:pPr>
            <w:pStyle w:val="4624A04738F7485BB3F88538A1595C9C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FA601E4EF9E47DBB683F8B37868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15A218-D101-42A3-B8DE-054CCD11B19D}"/>
      </w:docPartPr>
      <w:docPartBody>
        <w:p w:rsidR="00404EE6" w:rsidRDefault="00E806C9" w:rsidP="00E806C9">
          <w:pPr>
            <w:pStyle w:val="7FA601E4EF9E47DBB683F8B37868CFDA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799102DBA9F54519893CA0C205AF97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70A15-FB2A-43B1-8288-EDC51FD861C7}"/>
      </w:docPartPr>
      <w:docPartBody>
        <w:p w:rsidR="00404EE6" w:rsidRDefault="00E806C9" w:rsidP="00E806C9">
          <w:pPr>
            <w:pStyle w:val="799102DBA9F54519893CA0C205AF9777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AFCDB11620364C36BB1774F0B3E2E9A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55BA82-2B0F-460B-BEC2-9EEFFE9861F5}"/>
      </w:docPartPr>
      <w:docPartBody>
        <w:p w:rsidR="00404EE6" w:rsidRDefault="00E806C9" w:rsidP="00E806C9">
          <w:pPr>
            <w:pStyle w:val="AFCDB11620364C36BB1774F0B3E2E9A4"/>
          </w:pPr>
          <w:r w:rsidRPr="00912F90">
            <w:rPr>
              <w:rStyle w:val="PlaceholderText"/>
            </w:rPr>
            <w:t>Text.</w:t>
          </w:r>
        </w:p>
      </w:docPartBody>
    </w:docPart>
    <w:docPart>
      <w:docPartPr>
        <w:name w:val="DF43A5C97A4345ACB2F9DED3282C1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AE7034-2A11-4D82-BF88-458E26BD17BF}"/>
      </w:docPartPr>
      <w:docPartBody>
        <w:p w:rsidR="00404EE6" w:rsidRDefault="00E806C9" w:rsidP="00E806C9">
          <w:pPr>
            <w:pStyle w:val="DF43A5C97A4345ACB2F9DED3282C185E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44B78593069449E28E583FB5F17E2A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A98F84-32CB-43AA-9A2C-EF1A652C2C90}"/>
      </w:docPartPr>
      <w:docPartBody>
        <w:p w:rsidR="00404EE6" w:rsidRDefault="00E806C9" w:rsidP="00E806C9">
          <w:pPr>
            <w:pStyle w:val="44B78593069449E28E583FB5F17E2A52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704F184C74EE4E4EB77D7D6C26D884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F6B8A7-3A16-4483-B92E-A72D791E7619}"/>
      </w:docPartPr>
      <w:docPartBody>
        <w:p w:rsidR="00404EE6" w:rsidRDefault="00E806C9" w:rsidP="00E806C9">
          <w:pPr>
            <w:pStyle w:val="704F184C74EE4E4EB77D7D6C26D884BC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  <w:docPart>
      <w:docPartPr>
        <w:name w:val="D230B136AF334C75B20D82A1FC84F7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F3E81D-4E07-4A44-A219-764AF9A57489}"/>
      </w:docPartPr>
      <w:docPartBody>
        <w:p w:rsidR="00404EE6" w:rsidRDefault="00E806C9" w:rsidP="00E806C9">
          <w:pPr>
            <w:pStyle w:val="D230B136AF334C75B20D82A1FC84F799"/>
          </w:pPr>
          <w:r>
            <w:rPr>
              <w:rStyle w:val="PlaceholderText"/>
            </w:rPr>
            <w:t>E</w:t>
          </w:r>
          <w:r w:rsidRPr="00912F90">
            <w:rPr>
              <w:rStyle w:val="PlaceholderText"/>
            </w:rPr>
            <w:t>nter a date.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A7A3D"/>
    <w:rsid w:val="0009070A"/>
    <w:rsid w:val="000C2636"/>
    <w:rsid w:val="001C1074"/>
    <w:rsid w:val="001C4B64"/>
    <w:rsid w:val="001F6CDD"/>
    <w:rsid w:val="002C6761"/>
    <w:rsid w:val="00404EE6"/>
    <w:rsid w:val="0049339D"/>
    <w:rsid w:val="0057289B"/>
    <w:rsid w:val="005D2F05"/>
    <w:rsid w:val="00656D2B"/>
    <w:rsid w:val="00665107"/>
    <w:rsid w:val="00763AD7"/>
    <w:rsid w:val="00800563"/>
    <w:rsid w:val="00805FC9"/>
    <w:rsid w:val="008A7A3D"/>
    <w:rsid w:val="008B2DB0"/>
    <w:rsid w:val="008E1DAC"/>
    <w:rsid w:val="00942546"/>
    <w:rsid w:val="0095695B"/>
    <w:rsid w:val="009B55AC"/>
    <w:rsid w:val="00B91D73"/>
    <w:rsid w:val="00C7271D"/>
    <w:rsid w:val="00D01A5B"/>
    <w:rsid w:val="00D760A1"/>
    <w:rsid w:val="00D92AD1"/>
    <w:rsid w:val="00E806C9"/>
    <w:rsid w:val="00FA6F78"/>
    <w:rsid w:val="00FB5B30"/>
    <w:rsid w:val="00FC5A64"/>
    <w:rsid w:val="00FD3399"/>
    <w:rsid w:val="00FE0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806C9"/>
    <w:rPr>
      <w:color w:val="808080"/>
    </w:rPr>
  </w:style>
  <w:style w:type="paragraph" w:customStyle="1" w:styleId="7327733936A64B0095A01164388BB65A">
    <w:name w:val="7327733936A64B0095A01164388BB65A"/>
    <w:rsid w:val="008B2DB0"/>
    <w:pPr>
      <w:spacing w:after="160" w:line="259" w:lineRule="auto"/>
    </w:pPr>
  </w:style>
  <w:style w:type="paragraph" w:customStyle="1" w:styleId="5EABA2A3AB56469DAF9FCA315EFFF5D31">
    <w:name w:val="5EABA2A3AB56469DAF9FCA315EFFF5D31"/>
    <w:rsid w:val="008A7A3D"/>
    <w:rPr>
      <w:rFonts w:eastAsiaTheme="minorHAnsi"/>
      <w:lang w:eastAsia="en-US"/>
    </w:rPr>
  </w:style>
  <w:style w:type="paragraph" w:customStyle="1" w:styleId="FD464CD5C1DB427C8CB9289E20CCD3B71">
    <w:name w:val="FD464CD5C1DB427C8CB9289E20CCD3B71"/>
    <w:rsid w:val="008A7A3D"/>
    <w:rPr>
      <w:rFonts w:eastAsiaTheme="minorHAnsi"/>
      <w:lang w:eastAsia="en-US"/>
    </w:rPr>
  </w:style>
  <w:style w:type="paragraph" w:customStyle="1" w:styleId="1BBDA014A2964590BC3017C12A2D06E11">
    <w:name w:val="1BBDA014A2964590BC3017C12A2D06E11"/>
    <w:rsid w:val="008A7A3D"/>
    <w:rPr>
      <w:rFonts w:eastAsiaTheme="minorHAnsi"/>
      <w:lang w:eastAsia="en-US"/>
    </w:rPr>
  </w:style>
  <w:style w:type="paragraph" w:customStyle="1" w:styleId="A2ACD147257E4587ADC4A0F91E9919971">
    <w:name w:val="A2ACD147257E4587ADC4A0F91E9919971"/>
    <w:rsid w:val="008A7A3D"/>
    <w:rPr>
      <w:rFonts w:eastAsiaTheme="minorHAnsi"/>
      <w:lang w:eastAsia="en-US"/>
    </w:rPr>
  </w:style>
  <w:style w:type="paragraph" w:customStyle="1" w:styleId="BE70EB0FBAAC4DD7BE492A18B52FBDCC1">
    <w:name w:val="BE70EB0FBAAC4DD7BE492A18B52FBDCC1"/>
    <w:rsid w:val="008A7A3D"/>
    <w:rPr>
      <w:rFonts w:eastAsiaTheme="minorHAnsi"/>
      <w:lang w:eastAsia="en-US"/>
    </w:rPr>
  </w:style>
  <w:style w:type="paragraph" w:customStyle="1" w:styleId="B9528B0ECD9547E496DEBB5E89D1F7631">
    <w:name w:val="B9528B0ECD9547E496DEBB5E89D1F7631"/>
    <w:rsid w:val="008A7A3D"/>
    <w:rPr>
      <w:rFonts w:eastAsiaTheme="minorHAnsi"/>
      <w:lang w:eastAsia="en-US"/>
    </w:rPr>
  </w:style>
  <w:style w:type="paragraph" w:customStyle="1" w:styleId="66B0A19548C14991899CB09317FA56091">
    <w:name w:val="66B0A19548C14991899CB09317FA56091"/>
    <w:rsid w:val="008A7A3D"/>
    <w:rPr>
      <w:rFonts w:eastAsiaTheme="minorHAnsi"/>
      <w:lang w:eastAsia="en-US"/>
    </w:rPr>
  </w:style>
  <w:style w:type="paragraph" w:customStyle="1" w:styleId="8FFA5CE9B3A5465C8B5578A5421724FE1">
    <w:name w:val="8FFA5CE9B3A5465C8B5578A5421724FE1"/>
    <w:rsid w:val="008A7A3D"/>
    <w:rPr>
      <w:rFonts w:eastAsiaTheme="minorHAnsi"/>
      <w:lang w:eastAsia="en-US"/>
    </w:rPr>
  </w:style>
  <w:style w:type="paragraph" w:customStyle="1" w:styleId="55147395279C494F90DCE208C31A0667">
    <w:name w:val="55147395279C494F90DCE208C31A0667"/>
    <w:rsid w:val="002C6761"/>
    <w:pPr>
      <w:spacing w:after="160" w:line="259" w:lineRule="auto"/>
    </w:pPr>
    <w:rPr>
      <w:lang w:eastAsia="ja-JP"/>
    </w:rPr>
  </w:style>
  <w:style w:type="paragraph" w:customStyle="1" w:styleId="1252454FB1004BBABA7CEB08ADE0CA4E1">
    <w:name w:val="1252454FB1004BBABA7CEB08ADE0CA4E1"/>
    <w:rsid w:val="008A7A3D"/>
    <w:rPr>
      <w:rFonts w:eastAsiaTheme="minorHAnsi"/>
      <w:lang w:eastAsia="en-US"/>
    </w:rPr>
  </w:style>
  <w:style w:type="paragraph" w:customStyle="1" w:styleId="CE47E9C3CA4D48E2BEF018DC290F68AF1">
    <w:name w:val="CE47E9C3CA4D48E2BEF018DC290F68AF1"/>
    <w:rsid w:val="008A7A3D"/>
    <w:rPr>
      <w:rFonts w:eastAsiaTheme="minorHAnsi"/>
      <w:lang w:eastAsia="en-US"/>
    </w:rPr>
  </w:style>
  <w:style w:type="paragraph" w:customStyle="1" w:styleId="599C461E4AB94BCDA1AC66674538DAE21">
    <w:name w:val="599C461E4AB94BCDA1AC66674538DAE21"/>
    <w:rsid w:val="008A7A3D"/>
    <w:rPr>
      <w:rFonts w:eastAsiaTheme="minorHAnsi"/>
      <w:lang w:eastAsia="en-US"/>
    </w:rPr>
  </w:style>
  <w:style w:type="paragraph" w:customStyle="1" w:styleId="6591BE14E85B4BEC88043AEE624CD34F">
    <w:name w:val="6591BE14E85B4BEC88043AEE624CD34F"/>
    <w:rsid w:val="001C1074"/>
    <w:pPr>
      <w:spacing w:after="160" w:line="259" w:lineRule="auto"/>
    </w:pPr>
  </w:style>
  <w:style w:type="paragraph" w:customStyle="1" w:styleId="E1647E9C14EC430A9751204314C2C094">
    <w:name w:val="E1647E9C14EC430A9751204314C2C094"/>
    <w:rsid w:val="001C1074"/>
    <w:pPr>
      <w:spacing w:after="160" w:line="259" w:lineRule="auto"/>
    </w:pPr>
  </w:style>
  <w:style w:type="paragraph" w:customStyle="1" w:styleId="25D493167601496B9FE1F8FC344A3EDA">
    <w:name w:val="25D493167601496B9FE1F8FC344A3EDA"/>
    <w:rsid w:val="0009070A"/>
    <w:pPr>
      <w:spacing w:after="160" w:line="259" w:lineRule="auto"/>
    </w:pPr>
  </w:style>
  <w:style w:type="paragraph" w:customStyle="1" w:styleId="428D4EDBB8FA4B79ABF70114855D128F">
    <w:name w:val="428D4EDBB8FA4B79ABF70114855D128F"/>
    <w:rsid w:val="002C6761"/>
    <w:pPr>
      <w:spacing w:after="160" w:line="259" w:lineRule="auto"/>
    </w:pPr>
    <w:rPr>
      <w:lang w:eastAsia="ja-JP"/>
    </w:rPr>
  </w:style>
  <w:style w:type="paragraph" w:customStyle="1" w:styleId="3687E88E345E40A9BE8856A5141EF9B9">
    <w:name w:val="3687E88E345E40A9BE8856A5141EF9B9"/>
    <w:rsid w:val="0009070A"/>
    <w:pPr>
      <w:spacing w:after="160" w:line="259" w:lineRule="auto"/>
    </w:pPr>
  </w:style>
  <w:style w:type="paragraph" w:customStyle="1" w:styleId="AD8698CB637C4562847E1C3EBBF84F4D">
    <w:name w:val="AD8698CB637C4562847E1C3EBBF84F4D"/>
    <w:rsid w:val="0009070A"/>
    <w:pPr>
      <w:spacing w:after="160" w:line="259" w:lineRule="auto"/>
    </w:pPr>
  </w:style>
  <w:style w:type="paragraph" w:customStyle="1" w:styleId="D40B0E176B4C4C3789E11256C9C2CBA8">
    <w:name w:val="D40B0E176B4C4C3789E11256C9C2CBA8"/>
    <w:rsid w:val="0009070A"/>
    <w:pPr>
      <w:spacing w:after="160" w:line="259" w:lineRule="auto"/>
    </w:pPr>
  </w:style>
  <w:style w:type="paragraph" w:customStyle="1" w:styleId="AEBA5D8A74FF4527904746FC6B0D5D68">
    <w:name w:val="AEBA5D8A74FF4527904746FC6B0D5D68"/>
    <w:rsid w:val="0009070A"/>
    <w:pPr>
      <w:spacing w:after="160" w:line="259" w:lineRule="auto"/>
    </w:pPr>
  </w:style>
  <w:style w:type="paragraph" w:customStyle="1" w:styleId="3474E05DA74349E79DB4D82CFF6ADBA7">
    <w:name w:val="3474E05DA74349E79DB4D82CFF6ADBA7"/>
    <w:rsid w:val="0009070A"/>
    <w:pPr>
      <w:spacing w:after="160" w:line="259" w:lineRule="auto"/>
    </w:pPr>
  </w:style>
  <w:style w:type="paragraph" w:customStyle="1" w:styleId="B0E9D069037E4856A6F1836E4AE5E6B7">
    <w:name w:val="B0E9D069037E4856A6F1836E4AE5E6B7"/>
    <w:rsid w:val="0009070A"/>
    <w:pPr>
      <w:spacing w:after="160" w:line="259" w:lineRule="auto"/>
    </w:pPr>
  </w:style>
  <w:style w:type="paragraph" w:customStyle="1" w:styleId="DDE565E7F5DC425090F2321FCF91A317">
    <w:name w:val="DDE565E7F5DC425090F2321FCF91A317"/>
    <w:rsid w:val="0009070A"/>
    <w:pPr>
      <w:spacing w:after="160" w:line="259" w:lineRule="auto"/>
    </w:pPr>
  </w:style>
  <w:style w:type="paragraph" w:customStyle="1" w:styleId="1A9FAF7FB10C46B6ACFA9D67700B5E3E">
    <w:name w:val="1A9FAF7FB10C46B6ACFA9D67700B5E3E"/>
    <w:rsid w:val="0009070A"/>
    <w:pPr>
      <w:spacing w:after="160" w:line="259" w:lineRule="auto"/>
    </w:pPr>
  </w:style>
  <w:style w:type="paragraph" w:customStyle="1" w:styleId="B6E698EE9C4F464C9F12833BDEA42240">
    <w:name w:val="B6E698EE9C4F464C9F12833BDEA42240"/>
    <w:rsid w:val="0009070A"/>
    <w:pPr>
      <w:spacing w:after="160" w:line="259" w:lineRule="auto"/>
    </w:pPr>
  </w:style>
  <w:style w:type="paragraph" w:customStyle="1" w:styleId="1EDD02E0C0374FCAB74250DC1D2C0953">
    <w:name w:val="1EDD02E0C0374FCAB74250DC1D2C0953"/>
    <w:rsid w:val="0009070A"/>
    <w:pPr>
      <w:spacing w:after="160" w:line="259" w:lineRule="auto"/>
    </w:pPr>
  </w:style>
  <w:style w:type="paragraph" w:customStyle="1" w:styleId="D46795927B264DDAA79230C9ABF68458">
    <w:name w:val="D46795927B264DDAA79230C9ABF68458"/>
    <w:rsid w:val="0009070A"/>
    <w:pPr>
      <w:spacing w:after="160" w:line="259" w:lineRule="auto"/>
    </w:pPr>
  </w:style>
  <w:style w:type="paragraph" w:customStyle="1" w:styleId="27DB5102115B4300BF87174B2498E9AD">
    <w:name w:val="27DB5102115B4300BF87174B2498E9AD"/>
    <w:rsid w:val="0009070A"/>
    <w:pPr>
      <w:spacing w:after="160" w:line="259" w:lineRule="auto"/>
    </w:pPr>
  </w:style>
  <w:style w:type="paragraph" w:customStyle="1" w:styleId="69AAAF2B24FD4EFCACEA2CD484BBFEA8">
    <w:name w:val="69AAAF2B24FD4EFCACEA2CD484BBFEA8"/>
    <w:rsid w:val="0009070A"/>
    <w:pPr>
      <w:spacing w:after="160" w:line="259" w:lineRule="auto"/>
    </w:pPr>
  </w:style>
  <w:style w:type="paragraph" w:customStyle="1" w:styleId="35151A45148D49B1A529AA6D72A6BF2D">
    <w:name w:val="35151A45148D49B1A529AA6D72A6BF2D"/>
    <w:rsid w:val="0009070A"/>
    <w:pPr>
      <w:spacing w:after="160" w:line="259" w:lineRule="auto"/>
    </w:pPr>
  </w:style>
  <w:style w:type="paragraph" w:customStyle="1" w:styleId="99E4DF7F111447EA86E1E95BAF8BD4F6">
    <w:name w:val="99E4DF7F111447EA86E1E95BAF8BD4F6"/>
    <w:rsid w:val="0009070A"/>
    <w:pPr>
      <w:spacing w:after="160" w:line="259" w:lineRule="auto"/>
    </w:pPr>
  </w:style>
  <w:style w:type="paragraph" w:customStyle="1" w:styleId="019939F439264BB8BC1B3D4886769D76">
    <w:name w:val="019939F439264BB8BC1B3D4886769D76"/>
    <w:rsid w:val="0009070A"/>
    <w:pPr>
      <w:spacing w:after="160" w:line="259" w:lineRule="auto"/>
    </w:pPr>
  </w:style>
  <w:style w:type="paragraph" w:customStyle="1" w:styleId="24750A5770364CD8A3BAB8C0268BDDA0">
    <w:name w:val="24750A5770364CD8A3BAB8C0268BDDA0"/>
    <w:rsid w:val="0009070A"/>
    <w:pPr>
      <w:spacing w:after="160" w:line="259" w:lineRule="auto"/>
    </w:pPr>
  </w:style>
  <w:style w:type="paragraph" w:customStyle="1" w:styleId="C3B5D899B6424BD4B7B040290B0B7369">
    <w:name w:val="C3B5D899B6424BD4B7B040290B0B7369"/>
    <w:rsid w:val="0009070A"/>
    <w:pPr>
      <w:spacing w:after="160" w:line="259" w:lineRule="auto"/>
    </w:pPr>
  </w:style>
  <w:style w:type="paragraph" w:customStyle="1" w:styleId="5B7BDD07AE1A47219B3AE836D9994FEB">
    <w:name w:val="5B7BDD07AE1A47219B3AE836D9994FEB"/>
    <w:rsid w:val="0009070A"/>
    <w:pPr>
      <w:spacing w:after="160" w:line="259" w:lineRule="auto"/>
    </w:pPr>
  </w:style>
  <w:style w:type="paragraph" w:customStyle="1" w:styleId="FAB8457C03414F2486CA90F30D66230E">
    <w:name w:val="FAB8457C03414F2486CA90F30D66230E"/>
    <w:rsid w:val="0009070A"/>
    <w:pPr>
      <w:spacing w:after="160" w:line="259" w:lineRule="auto"/>
    </w:pPr>
  </w:style>
  <w:style w:type="paragraph" w:customStyle="1" w:styleId="2EF0566B9E6A489BA227E28ED3E25758">
    <w:name w:val="2EF0566B9E6A489BA227E28ED3E25758"/>
    <w:rsid w:val="002C6761"/>
    <w:pPr>
      <w:spacing w:after="160" w:line="259" w:lineRule="auto"/>
    </w:pPr>
    <w:rPr>
      <w:lang w:eastAsia="ja-JP"/>
    </w:rPr>
  </w:style>
  <w:style w:type="paragraph" w:customStyle="1" w:styleId="D4E3E5AB57594813B48BBC01C9BB343D">
    <w:name w:val="D4E3E5AB57594813B48BBC01C9BB343D"/>
    <w:rsid w:val="00E806C9"/>
    <w:pPr>
      <w:spacing w:after="160" w:line="259" w:lineRule="auto"/>
    </w:pPr>
    <w:rPr>
      <w:lang w:eastAsia="ja-JP"/>
    </w:rPr>
  </w:style>
  <w:style w:type="paragraph" w:customStyle="1" w:styleId="6CCAC93531B64CCE921DE285144F5A07">
    <w:name w:val="6CCAC93531B64CCE921DE285144F5A07"/>
    <w:rsid w:val="00E806C9"/>
    <w:pPr>
      <w:spacing w:after="160" w:line="259" w:lineRule="auto"/>
    </w:pPr>
    <w:rPr>
      <w:lang w:eastAsia="ja-JP"/>
    </w:rPr>
  </w:style>
  <w:style w:type="paragraph" w:customStyle="1" w:styleId="803E6B3B865F49798FFB897E4757BBA4">
    <w:name w:val="803E6B3B865F49798FFB897E4757BBA4"/>
    <w:rsid w:val="00E806C9"/>
    <w:pPr>
      <w:spacing w:after="160" w:line="259" w:lineRule="auto"/>
    </w:pPr>
    <w:rPr>
      <w:lang w:eastAsia="ja-JP"/>
    </w:rPr>
  </w:style>
  <w:style w:type="paragraph" w:customStyle="1" w:styleId="DE314F35124745F8847B1C84E6EFD6D2">
    <w:name w:val="DE314F35124745F8847B1C84E6EFD6D2"/>
    <w:rsid w:val="00E806C9"/>
    <w:pPr>
      <w:spacing w:after="160" w:line="259" w:lineRule="auto"/>
    </w:pPr>
    <w:rPr>
      <w:lang w:eastAsia="ja-JP"/>
    </w:rPr>
  </w:style>
  <w:style w:type="paragraph" w:customStyle="1" w:styleId="BD93E7CE200D49DEA936838403A66987">
    <w:name w:val="BD93E7CE200D49DEA936838403A66987"/>
    <w:rsid w:val="00E806C9"/>
    <w:pPr>
      <w:spacing w:after="160" w:line="259" w:lineRule="auto"/>
    </w:pPr>
    <w:rPr>
      <w:lang w:eastAsia="ja-JP"/>
    </w:rPr>
  </w:style>
  <w:style w:type="paragraph" w:customStyle="1" w:styleId="D9C21B01805F4F819C3D58288F7B6065">
    <w:name w:val="D9C21B01805F4F819C3D58288F7B6065"/>
    <w:rsid w:val="00E806C9"/>
    <w:pPr>
      <w:spacing w:after="160" w:line="259" w:lineRule="auto"/>
    </w:pPr>
    <w:rPr>
      <w:lang w:eastAsia="ja-JP"/>
    </w:rPr>
  </w:style>
  <w:style w:type="paragraph" w:customStyle="1" w:styleId="2475BC5A0C3943299019054B0C7AE780">
    <w:name w:val="2475BC5A0C3943299019054B0C7AE780"/>
    <w:rsid w:val="00E806C9"/>
    <w:pPr>
      <w:spacing w:after="160" w:line="259" w:lineRule="auto"/>
    </w:pPr>
    <w:rPr>
      <w:lang w:eastAsia="ja-JP"/>
    </w:rPr>
  </w:style>
  <w:style w:type="paragraph" w:customStyle="1" w:styleId="5F2BF6BC48E34B6FA4B3A4886B101FA6">
    <w:name w:val="5F2BF6BC48E34B6FA4B3A4886B101FA6"/>
    <w:rsid w:val="00E806C9"/>
    <w:pPr>
      <w:spacing w:after="160" w:line="259" w:lineRule="auto"/>
    </w:pPr>
    <w:rPr>
      <w:lang w:eastAsia="ja-JP"/>
    </w:rPr>
  </w:style>
  <w:style w:type="paragraph" w:customStyle="1" w:styleId="327F188FC5BA4A25AC3DC0CA459D753A">
    <w:name w:val="327F188FC5BA4A25AC3DC0CA459D753A"/>
    <w:rsid w:val="00E806C9"/>
    <w:pPr>
      <w:spacing w:after="160" w:line="259" w:lineRule="auto"/>
    </w:pPr>
    <w:rPr>
      <w:lang w:eastAsia="ja-JP"/>
    </w:rPr>
  </w:style>
  <w:style w:type="paragraph" w:customStyle="1" w:styleId="0B68F5C92BC24640A16A38520A4BE07C">
    <w:name w:val="0B68F5C92BC24640A16A38520A4BE07C"/>
    <w:rsid w:val="00E806C9"/>
    <w:pPr>
      <w:spacing w:after="160" w:line="259" w:lineRule="auto"/>
    </w:pPr>
    <w:rPr>
      <w:lang w:eastAsia="ja-JP"/>
    </w:rPr>
  </w:style>
  <w:style w:type="paragraph" w:customStyle="1" w:styleId="2D62272AFDF74586A2FBC1B99986A416">
    <w:name w:val="2D62272AFDF74586A2FBC1B99986A416"/>
    <w:rsid w:val="00E806C9"/>
    <w:pPr>
      <w:spacing w:after="160" w:line="259" w:lineRule="auto"/>
    </w:pPr>
    <w:rPr>
      <w:lang w:eastAsia="ja-JP"/>
    </w:rPr>
  </w:style>
  <w:style w:type="paragraph" w:customStyle="1" w:styleId="9426ADF3F82F477A923ECA74D8097069">
    <w:name w:val="9426ADF3F82F477A923ECA74D8097069"/>
    <w:rsid w:val="00E806C9"/>
    <w:pPr>
      <w:spacing w:after="160" w:line="259" w:lineRule="auto"/>
    </w:pPr>
    <w:rPr>
      <w:lang w:eastAsia="ja-JP"/>
    </w:rPr>
  </w:style>
  <w:style w:type="paragraph" w:customStyle="1" w:styleId="7B525B8A7BFE4BB9A4E41C5CFF515362">
    <w:name w:val="7B525B8A7BFE4BB9A4E41C5CFF515362"/>
    <w:rsid w:val="00E806C9"/>
    <w:pPr>
      <w:spacing w:after="160" w:line="259" w:lineRule="auto"/>
    </w:pPr>
    <w:rPr>
      <w:lang w:eastAsia="ja-JP"/>
    </w:rPr>
  </w:style>
  <w:style w:type="paragraph" w:customStyle="1" w:styleId="81C26B7C61B94342A2798AE0416E1453">
    <w:name w:val="81C26B7C61B94342A2798AE0416E1453"/>
    <w:rsid w:val="00E806C9"/>
    <w:pPr>
      <w:spacing w:after="160" w:line="259" w:lineRule="auto"/>
    </w:pPr>
    <w:rPr>
      <w:lang w:eastAsia="ja-JP"/>
    </w:rPr>
  </w:style>
  <w:style w:type="paragraph" w:customStyle="1" w:styleId="51FC927B9CF5456D99F18ABC0B91D038">
    <w:name w:val="51FC927B9CF5456D99F18ABC0B91D038"/>
    <w:rsid w:val="00E806C9"/>
    <w:pPr>
      <w:spacing w:after="160" w:line="259" w:lineRule="auto"/>
    </w:pPr>
    <w:rPr>
      <w:lang w:eastAsia="ja-JP"/>
    </w:rPr>
  </w:style>
  <w:style w:type="paragraph" w:customStyle="1" w:styleId="6C4213D251224D409B4A60A06E3B5624">
    <w:name w:val="6C4213D251224D409B4A60A06E3B5624"/>
    <w:rsid w:val="00E806C9"/>
    <w:pPr>
      <w:spacing w:after="160" w:line="259" w:lineRule="auto"/>
    </w:pPr>
    <w:rPr>
      <w:lang w:eastAsia="ja-JP"/>
    </w:rPr>
  </w:style>
  <w:style w:type="paragraph" w:customStyle="1" w:styleId="8194AEFABA5947DE9C72964E9BC9F44A">
    <w:name w:val="8194AEFABA5947DE9C72964E9BC9F44A"/>
    <w:rsid w:val="00E806C9"/>
    <w:pPr>
      <w:spacing w:after="160" w:line="259" w:lineRule="auto"/>
    </w:pPr>
    <w:rPr>
      <w:lang w:eastAsia="ja-JP"/>
    </w:rPr>
  </w:style>
  <w:style w:type="paragraph" w:customStyle="1" w:styleId="026E452A99044A24906FB501EC2BCE45">
    <w:name w:val="026E452A99044A24906FB501EC2BCE45"/>
    <w:rsid w:val="00E806C9"/>
    <w:pPr>
      <w:spacing w:after="160" w:line="259" w:lineRule="auto"/>
    </w:pPr>
    <w:rPr>
      <w:lang w:eastAsia="ja-JP"/>
    </w:rPr>
  </w:style>
  <w:style w:type="paragraph" w:customStyle="1" w:styleId="F41766EF4F874BB4B1488892B33397A5">
    <w:name w:val="F41766EF4F874BB4B1488892B33397A5"/>
    <w:rsid w:val="00E806C9"/>
    <w:pPr>
      <w:spacing w:after="160" w:line="259" w:lineRule="auto"/>
    </w:pPr>
    <w:rPr>
      <w:lang w:eastAsia="ja-JP"/>
    </w:rPr>
  </w:style>
  <w:style w:type="paragraph" w:customStyle="1" w:styleId="2E2C667EFCA34892AA41A1FAF5D5150B">
    <w:name w:val="2E2C667EFCA34892AA41A1FAF5D5150B"/>
    <w:rsid w:val="00E806C9"/>
    <w:pPr>
      <w:spacing w:after="160" w:line="259" w:lineRule="auto"/>
    </w:pPr>
    <w:rPr>
      <w:lang w:eastAsia="ja-JP"/>
    </w:rPr>
  </w:style>
  <w:style w:type="paragraph" w:customStyle="1" w:styleId="F759CCE6E6D44C6689FF4C5555948750">
    <w:name w:val="F759CCE6E6D44C6689FF4C5555948750"/>
    <w:rsid w:val="00E806C9"/>
    <w:pPr>
      <w:spacing w:after="160" w:line="259" w:lineRule="auto"/>
    </w:pPr>
    <w:rPr>
      <w:lang w:eastAsia="ja-JP"/>
    </w:rPr>
  </w:style>
  <w:style w:type="paragraph" w:customStyle="1" w:styleId="2FC96F0D4A5E44D6AAA5F5EE30FCB018">
    <w:name w:val="2FC96F0D4A5E44D6AAA5F5EE30FCB018"/>
    <w:rsid w:val="00E806C9"/>
    <w:pPr>
      <w:spacing w:after="160" w:line="259" w:lineRule="auto"/>
    </w:pPr>
    <w:rPr>
      <w:lang w:eastAsia="ja-JP"/>
    </w:rPr>
  </w:style>
  <w:style w:type="paragraph" w:customStyle="1" w:styleId="3C2678B2237045469D4F7881F675DF02">
    <w:name w:val="3C2678B2237045469D4F7881F675DF02"/>
    <w:rsid w:val="00E806C9"/>
    <w:pPr>
      <w:spacing w:after="160" w:line="259" w:lineRule="auto"/>
    </w:pPr>
    <w:rPr>
      <w:lang w:eastAsia="ja-JP"/>
    </w:rPr>
  </w:style>
  <w:style w:type="paragraph" w:customStyle="1" w:styleId="679B61F205174B74AE30DE0E789F0F44">
    <w:name w:val="679B61F205174B74AE30DE0E789F0F44"/>
    <w:rsid w:val="00E806C9"/>
    <w:pPr>
      <w:spacing w:after="160" w:line="259" w:lineRule="auto"/>
    </w:pPr>
    <w:rPr>
      <w:lang w:eastAsia="ja-JP"/>
    </w:rPr>
  </w:style>
  <w:style w:type="paragraph" w:customStyle="1" w:styleId="E1C8693149C14419B83B68EC4B3CA5AB">
    <w:name w:val="E1C8693149C14419B83B68EC4B3CA5AB"/>
    <w:rsid w:val="00E806C9"/>
    <w:pPr>
      <w:spacing w:after="160" w:line="259" w:lineRule="auto"/>
    </w:pPr>
    <w:rPr>
      <w:lang w:eastAsia="ja-JP"/>
    </w:rPr>
  </w:style>
  <w:style w:type="paragraph" w:customStyle="1" w:styleId="B065C9B98E7A4F2C89438EF0451CBF7E">
    <w:name w:val="B065C9B98E7A4F2C89438EF0451CBF7E"/>
    <w:rsid w:val="00E806C9"/>
    <w:pPr>
      <w:spacing w:after="160" w:line="259" w:lineRule="auto"/>
    </w:pPr>
    <w:rPr>
      <w:lang w:eastAsia="ja-JP"/>
    </w:rPr>
  </w:style>
  <w:style w:type="paragraph" w:customStyle="1" w:styleId="1C789314FF9747F58B6E629F32AF9E94">
    <w:name w:val="1C789314FF9747F58B6E629F32AF9E94"/>
    <w:rsid w:val="00E806C9"/>
    <w:pPr>
      <w:spacing w:after="160" w:line="259" w:lineRule="auto"/>
    </w:pPr>
    <w:rPr>
      <w:lang w:eastAsia="ja-JP"/>
    </w:rPr>
  </w:style>
  <w:style w:type="paragraph" w:customStyle="1" w:styleId="85F3D3E8426541F0A8D419577459E1D9">
    <w:name w:val="85F3D3E8426541F0A8D419577459E1D9"/>
    <w:rsid w:val="00E806C9"/>
    <w:pPr>
      <w:spacing w:after="160" w:line="259" w:lineRule="auto"/>
    </w:pPr>
    <w:rPr>
      <w:lang w:eastAsia="ja-JP"/>
    </w:rPr>
  </w:style>
  <w:style w:type="paragraph" w:customStyle="1" w:styleId="0F9B449D539E4D089EAC97514C8AF21D">
    <w:name w:val="0F9B449D539E4D089EAC97514C8AF21D"/>
    <w:rsid w:val="00E806C9"/>
    <w:pPr>
      <w:spacing w:after="160" w:line="259" w:lineRule="auto"/>
    </w:pPr>
    <w:rPr>
      <w:lang w:eastAsia="ja-JP"/>
    </w:rPr>
  </w:style>
  <w:style w:type="paragraph" w:customStyle="1" w:styleId="665D0D13D79540D69D1DB8206CB26AD1">
    <w:name w:val="665D0D13D79540D69D1DB8206CB26AD1"/>
    <w:rsid w:val="00E806C9"/>
    <w:pPr>
      <w:spacing w:after="160" w:line="259" w:lineRule="auto"/>
    </w:pPr>
    <w:rPr>
      <w:lang w:eastAsia="ja-JP"/>
    </w:rPr>
  </w:style>
  <w:style w:type="paragraph" w:customStyle="1" w:styleId="0AFF764A83B541AFBC9D8A74DA5E3294">
    <w:name w:val="0AFF764A83B541AFBC9D8A74DA5E3294"/>
    <w:rsid w:val="00E806C9"/>
    <w:pPr>
      <w:spacing w:after="160" w:line="259" w:lineRule="auto"/>
    </w:pPr>
    <w:rPr>
      <w:lang w:eastAsia="ja-JP"/>
    </w:rPr>
  </w:style>
  <w:style w:type="paragraph" w:customStyle="1" w:styleId="79A0833AA169488180873315015691AF">
    <w:name w:val="79A0833AA169488180873315015691AF"/>
    <w:rsid w:val="00E806C9"/>
    <w:pPr>
      <w:spacing w:after="160" w:line="259" w:lineRule="auto"/>
    </w:pPr>
    <w:rPr>
      <w:lang w:eastAsia="ja-JP"/>
    </w:rPr>
  </w:style>
  <w:style w:type="paragraph" w:customStyle="1" w:styleId="1E5188B03BA6447480A7232A6F4D7146">
    <w:name w:val="1E5188B03BA6447480A7232A6F4D7146"/>
    <w:rsid w:val="00E806C9"/>
    <w:pPr>
      <w:spacing w:after="160" w:line="259" w:lineRule="auto"/>
    </w:pPr>
    <w:rPr>
      <w:lang w:eastAsia="ja-JP"/>
    </w:rPr>
  </w:style>
  <w:style w:type="paragraph" w:customStyle="1" w:styleId="65086A860C09483DB3D0DA7B4EB1BC90">
    <w:name w:val="65086A860C09483DB3D0DA7B4EB1BC90"/>
    <w:rsid w:val="00E806C9"/>
    <w:pPr>
      <w:spacing w:after="160" w:line="259" w:lineRule="auto"/>
    </w:pPr>
    <w:rPr>
      <w:lang w:eastAsia="ja-JP"/>
    </w:rPr>
  </w:style>
  <w:style w:type="paragraph" w:customStyle="1" w:styleId="0077D88F1E5B4F859A8046DE372FED27">
    <w:name w:val="0077D88F1E5B4F859A8046DE372FED27"/>
    <w:rsid w:val="00E806C9"/>
    <w:pPr>
      <w:spacing w:after="160" w:line="259" w:lineRule="auto"/>
    </w:pPr>
    <w:rPr>
      <w:lang w:eastAsia="ja-JP"/>
    </w:rPr>
  </w:style>
  <w:style w:type="paragraph" w:customStyle="1" w:styleId="EEC9C6F4CF7B42CF92947B1D74E6C94C">
    <w:name w:val="EEC9C6F4CF7B42CF92947B1D74E6C94C"/>
    <w:rsid w:val="00E806C9"/>
    <w:pPr>
      <w:spacing w:after="160" w:line="259" w:lineRule="auto"/>
    </w:pPr>
    <w:rPr>
      <w:lang w:eastAsia="ja-JP"/>
    </w:rPr>
  </w:style>
  <w:style w:type="paragraph" w:customStyle="1" w:styleId="66ECBBBB77CC4AF19EF90FC683DABFDD">
    <w:name w:val="66ECBBBB77CC4AF19EF90FC683DABFDD"/>
    <w:rsid w:val="00E806C9"/>
    <w:pPr>
      <w:spacing w:after="160" w:line="259" w:lineRule="auto"/>
    </w:pPr>
    <w:rPr>
      <w:lang w:eastAsia="ja-JP"/>
    </w:rPr>
  </w:style>
  <w:style w:type="paragraph" w:customStyle="1" w:styleId="813CDE02C2EF4340A6BC360D5F3A5663">
    <w:name w:val="813CDE02C2EF4340A6BC360D5F3A5663"/>
    <w:rsid w:val="00E806C9"/>
    <w:pPr>
      <w:spacing w:after="160" w:line="259" w:lineRule="auto"/>
    </w:pPr>
    <w:rPr>
      <w:lang w:eastAsia="ja-JP"/>
    </w:rPr>
  </w:style>
  <w:style w:type="paragraph" w:customStyle="1" w:styleId="B5D71F2378274A06AC11F588B70C29AD">
    <w:name w:val="B5D71F2378274A06AC11F588B70C29AD"/>
    <w:rsid w:val="00E806C9"/>
    <w:pPr>
      <w:spacing w:after="160" w:line="259" w:lineRule="auto"/>
    </w:pPr>
    <w:rPr>
      <w:lang w:eastAsia="ja-JP"/>
    </w:rPr>
  </w:style>
  <w:style w:type="paragraph" w:customStyle="1" w:styleId="0D74031802A9440C96ACCB2BC2F690AA">
    <w:name w:val="0D74031802A9440C96ACCB2BC2F690AA"/>
    <w:rsid w:val="00E806C9"/>
    <w:pPr>
      <w:spacing w:after="160" w:line="259" w:lineRule="auto"/>
    </w:pPr>
    <w:rPr>
      <w:lang w:eastAsia="ja-JP"/>
    </w:rPr>
  </w:style>
  <w:style w:type="paragraph" w:customStyle="1" w:styleId="207B3E2280354097AEDC1B2786AF835F">
    <w:name w:val="207B3E2280354097AEDC1B2786AF835F"/>
    <w:rsid w:val="00E806C9"/>
    <w:pPr>
      <w:spacing w:after="160" w:line="259" w:lineRule="auto"/>
    </w:pPr>
    <w:rPr>
      <w:lang w:eastAsia="ja-JP"/>
    </w:rPr>
  </w:style>
  <w:style w:type="paragraph" w:customStyle="1" w:styleId="6C1FF39BC2114074B16E876A0B2A7878">
    <w:name w:val="6C1FF39BC2114074B16E876A0B2A7878"/>
    <w:rsid w:val="00E806C9"/>
    <w:pPr>
      <w:spacing w:after="160" w:line="259" w:lineRule="auto"/>
    </w:pPr>
    <w:rPr>
      <w:lang w:eastAsia="ja-JP"/>
    </w:rPr>
  </w:style>
  <w:style w:type="paragraph" w:customStyle="1" w:styleId="8481526D55654A5383BDC2B11EFE2C1D">
    <w:name w:val="8481526D55654A5383BDC2B11EFE2C1D"/>
    <w:rsid w:val="00E806C9"/>
    <w:pPr>
      <w:spacing w:after="160" w:line="259" w:lineRule="auto"/>
    </w:pPr>
    <w:rPr>
      <w:lang w:eastAsia="ja-JP"/>
    </w:rPr>
  </w:style>
  <w:style w:type="paragraph" w:customStyle="1" w:styleId="6BE19D2A6C07452ABE73C5128021FB37">
    <w:name w:val="6BE19D2A6C07452ABE73C5128021FB37"/>
    <w:rsid w:val="00E806C9"/>
    <w:pPr>
      <w:spacing w:after="160" w:line="259" w:lineRule="auto"/>
    </w:pPr>
    <w:rPr>
      <w:lang w:eastAsia="ja-JP"/>
    </w:rPr>
  </w:style>
  <w:style w:type="paragraph" w:customStyle="1" w:styleId="7A7AFB7D97F44648AA7F5EDC5DE3F3D1">
    <w:name w:val="7A7AFB7D97F44648AA7F5EDC5DE3F3D1"/>
    <w:rsid w:val="00E806C9"/>
    <w:pPr>
      <w:spacing w:after="160" w:line="259" w:lineRule="auto"/>
    </w:pPr>
    <w:rPr>
      <w:lang w:eastAsia="ja-JP"/>
    </w:rPr>
  </w:style>
  <w:style w:type="paragraph" w:customStyle="1" w:styleId="E6665C1ACF1E4A6EAE52D8B16B35D780">
    <w:name w:val="E6665C1ACF1E4A6EAE52D8B16B35D780"/>
    <w:rsid w:val="00E806C9"/>
    <w:pPr>
      <w:spacing w:after="160" w:line="259" w:lineRule="auto"/>
    </w:pPr>
    <w:rPr>
      <w:lang w:eastAsia="ja-JP"/>
    </w:rPr>
  </w:style>
  <w:style w:type="paragraph" w:customStyle="1" w:styleId="001B53CDCF6448DFBFC19D40236F2AC5">
    <w:name w:val="001B53CDCF6448DFBFC19D40236F2AC5"/>
    <w:rsid w:val="00E806C9"/>
    <w:pPr>
      <w:spacing w:after="160" w:line="259" w:lineRule="auto"/>
    </w:pPr>
    <w:rPr>
      <w:lang w:eastAsia="ja-JP"/>
    </w:rPr>
  </w:style>
  <w:style w:type="paragraph" w:customStyle="1" w:styleId="388241448E694B1FBACB5AB89B9DCB64">
    <w:name w:val="388241448E694B1FBACB5AB89B9DCB64"/>
    <w:rsid w:val="00E806C9"/>
    <w:pPr>
      <w:spacing w:after="160" w:line="259" w:lineRule="auto"/>
    </w:pPr>
    <w:rPr>
      <w:lang w:eastAsia="ja-JP"/>
    </w:rPr>
  </w:style>
  <w:style w:type="paragraph" w:customStyle="1" w:styleId="322A94F090364C77A38FAA76EBF1852C">
    <w:name w:val="322A94F090364C77A38FAA76EBF1852C"/>
    <w:rsid w:val="00E806C9"/>
    <w:pPr>
      <w:spacing w:after="160" w:line="259" w:lineRule="auto"/>
    </w:pPr>
    <w:rPr>
      <w:lang w:eastAsia="ja-JP"/>
    </w:rPr>
  </w:style>
  <w:style w:type="paragraph" w:customStyle="1" w:styleId="E1BB61072F304D028E3F10DE765CF098">
    <w:name w:val="E1BB61072F304D028E3F10DE765CF098"/>
    <w:rsid w:val="00E806C9"/>
    <w:pPr>
      <w:spacing w:after="160" w:line="259" w:lineRule="auto"/>
    </w:pPr>
    <w:rPr>
      <w:lang w:eastAsia="ja-JP"/>
    </w:rPr>
  </w:style>
  <w:style w:type="paragraph" w:customStyle="1" w:styleId="DA78FA2F8E7B4E32A5D79E67D8413386">
    <w:name w:val="DA78FA2F8E7B4E32A5D79E67D8413386"/>
    <w:rsid w:val="00E806C9"/>
    <w:pPr>
      <w:spacing w:after="160" w:line="259" w:lineRule="auto"/>
    </w:pPr>
    <w:rPr>
      <w:lang w:eastAsia="ja-JP"/>
    </w:rPr>
  </w:style>
  <w:style w:type="paragraph" w:customStyle="1" w:styleId="FDDC2D2FD1FF46C0A10321B0E132ADE2">
    <w:name w:val="FDDC2D2FD1FF46C0A10321B0E132ADE2"/>
    <w:rsid w:val="00E806C9"/>
    <w:pPr>
      <w:spacing w:after="160" w:line="259" w:lineRule="auto"/>
    </w:pPr>
    <w:rPr>
      <w:lang w:eastAsia="ja-JP"/>
    </w:rPr>
  </w:style>
  <w:style w:type="paragraph" w:customStyle="1" w:styleId="9ECDBA2A08A4415EA9F68C19279F5D97">
    <w:name w:val="9ECDBA2A08A4415EA9F68C19279F5D97"/>
    <w:rsid w:val="00E806C9"/>
    <w:pPr>
      <w:spacing w:after="160" w:line="259" w:lineRule="auto"/>
    </w:pPr>
    <w:rPr>
      <w:lang w:eastAsia="ja-JP"/>
    </w:rPr>
  </w:style>
  <w:style w:type="paragraph" w:customStyle="1" w:styleId="7A9D16B408D349819F29E017C0B21393">
    <w:name w:val="7A9D16B408D349819F29E017C0B21393"/>
    <w:rsid w:val="00E806C9"/>
    <w:pPr>
      <w:spacing w:after="160" w:line="259" w:lineRule="auto"/>
    </w:pPr>
    <w:rPr>
      <w:lang w:eastAsia="ja-JP"/>
    </w:rPr>
  </w:style>
  <w:style w:type="paragraph" w:customStyle="1" w:styleId="9DE99114824F45FD88A1240CD2FA94B5">
    <w:name w:val="9DE99114824F45FD88A1240CD2FA94B5"/>
    <w:rsid w:val="00E806C9"/>
    <w:pPr>
      <w:spacing w:after="160" w:line="259" w:lineRule="auto"/>
    </w:pPr>
    <w:rPr>
      <w:lang w:eastAsia="ja-JP"/>
    </w:rPr>
  </w:style>
  <w:style w:type="paragraph" w:customStyle="1" w:styleId="7B89600969C140A3974BC2D537A58656">
    <w:name w:val="7B89600969C140A3974BC2D537A58656"/>
    <w:rsid w:val="00E806C9"/>
    <w:pPr>
      <w:spacing w:after="160" w:line="259" w:lineRule="auto"/>
    </w:pPr>
    <w:rPr>
      <w:lang w:eastAsia="ja-JP"/>
    </w:rPr>
  </w:style>
  <w:style w:type="paragraph" w:customStyle="1" w:styleId="3C40D31BEE404D42849EC82F02A76F09">
    <w:name w:val="3C40D31BEE404D42849EC82F02A76F09"/>
    <w:rsid w:val="00E806C9"/>
    <w:pPr>
      <w:spacing w:after="160" w:line="259" w:lineRule="auto"/>
    </w:pPr>
    <w:rPr>
      <w:lang w:eastAsia="ja-JP"/>
    </w:rPr>
  </w:style>
  <w:style w:type="paragraph" w:customStyle="1" w:styleId="06EA526ED2D5412A82FDCBC3B0BA26E4">
    <w:name w:val="06EA526ED2D5412A82FDCBC3B0BA26E4"/>
    <w:rsid w:val="00E806C9"/>
    <w:pPr>
      <w:spacing w:after="160" w:line="259" w:lineRule="auto"/>
    </w:pPr>
    <w:rPr>
      <w:lang w:eastAsia="ja-JP"/>
    </w:rPr>
  </w:style>
  <w:style w:type="paragraph" w:customStyle="1" w:styleId="5DFAE6BF04C9442BA07A825CED843365">
    <w:name w:val="5DFAE6BF04C9442BA07A825CED843365"/>
    <w:rsid w:val="00E806C9"/>
    <w:pPr>
      <w:spacing w:after="160" w:line="259" w:lineRule="auto"/>
    </w:pPr>
    <w:rPr>
      <w:lang w:eastAsia="ja-JP"/>
    </w:rPr>
  </w:style>
  <w:style w:type="paragraph" w:customStyle="1" w:styleId="C24BEB9277E54D4EA21A95BE0602703F">
    <w:name w:val="C24BEB9277E54D4EA21A95BE0602703F"/>
    <w:rsid w:val="00E806C9"/>
    <w:pPr>
      <w:spacing w:after="160" w:line="259" w:lineRule="auto"/>
    </w:pPr>
    <w:rPr>
      <w:lang w:eastAsia="ja-JP"/>
    </w:rPr>
  </w:style>
  <w:style w:type="paragraph" w:customStyle="1" w:styleId="AD16F1A0C13248F19704428C8EF4C1C1">
    <w:name w:val="AD16F1A0C13248F19704428C8EF4C1C1"/>
    <w:rsid w:val="00E806C9"/>
    <w:pPr>
      <w:spacing w:after="160" w:line="259" w:lineRule="auto"/>
    </w:pPr>
    <w:rPr>
      <w:lang w:eastAsia="ja-JP"/>
    </w:rPr>
  </w:style>
  <w:style w:type="paragraph" w:customStyle="1" w:styleId="F71AAD9440674246890193C2D46C42D3">
    <w:name w:val="F71AAD9440674246890193C2D46C42D3"/>
    <w:rsid w:val="00E806C9"/>
    <w:pPr>
      <w:spacing w:after="160" w:line="259" w:lineRule="auto"/>
    </w:pPr>
    <w:rPr>
      <w:lang w:eastAsia="ja-JP"/>
    </w:rPr>
  </w:style>
  <w:style w:type="paragraph" w:customStyle="1" w:styleId="5D8E42257D214B00BABE2170D5FEDF6A">
    <w:name w:val="5D8E42257D214B00BABE2170D5FEDF6A"/>
    <w:rsid w:val="00E806C9"/>
    <w:pPr>
      <w:spacing w:after="160" w:line="259" w:lineRule="auto"/>
    </w:pPr>
    <w:rPr>
      <w:lang w:eastAsia="ja-JP"/>
    </w:rPr>
  </w:style>
  <w:style w:type="paragraph" w:customStyle="1" w:styleId="C9BE5FFFCF444E65B184A2D431D2C3AF">
    <w:name w:val="C9BE5FFFCF444E65B184A2D431D2C3AF"/>
    <w:rsid w:val="00E806C9"/>
    <w:pPr>
      <w:spacing w:after="160" w:line="259" w:lineRule="auto"/>
    </w:pPr>
    <w:rPr>
      <w:lang w:eastAsia="ja-JP"/>
    </w:rPr>
  </w:style>
  <w:style w:type="paragraph" w:customStyle="1" w:styleId="61D1E98AD60C4C71A8A51B3B54664130">
    <w:name w:val="61D1E98AD60C4C71A8A51B3B54664130"/>
    <w:rsid w:val="00E806C9"/>
    <w:pPr>
      <w:spacing w:after="160" w:line="259" w:lineRule="auto"/>
    </w:pPr>
    <w:rPr>
      <w:lang w:eastAsia="ja-JP"/>
    </w:rPr>
  </w:style>
  <w:style w:type="paragraph" w:customStyle="1" w:styleId="39076D30B6964E74B31151531955D614">
    <w:name w:val="39076D30B6964E74B31151531955D614"/>
    <w:rsid w:val="00E806C9"/>
    <w:pPr>
      <w:spacing w:after="160" w:line="259" w:lineRule="auto"/>
    </w:pPr>
    <w:rPr>
      <w:lang w:eastAsia="ja-JP"/>
    </w:rPr>
  </w:style>
  <w:style w:type="paragraph" w:customStyle="1" w:styleId="77851514949D4217BD504DC199933828">
    <w:name w:val="77851514949D4217BD504DC199933828"/>
    <w:rsid w:val="00E806C9"/>
    <w:pPr>
      <w:spacing w:after="160" w:line="259" w:lineRule="auto"/>
    </w:pPr>
    <w:rPr>
      <w:lang w:eastAsia="ja-JP"/>
    </w:rPr>
  </w:style>
  <w:style w:type="paragraph" w:customStyle="1" w:styleId="76DA85CFD20C44F59D71210F3E9A09AC">
    <w:name w:val="76DA85CFD20C44F59D71210F3E9A09AC"/>
    <w:rsid w:val="00E806C9"/>
    <w:pPr>
      <w:spacing w:after="160" w:line="259" w:lineRule="auto"/>
    </w:pPr>
    <w:rPr>
      <w:lang w:eastAsia="ja-JP"/>
    </w:rPr>
  </w:style>
  <w:style w:type="paragraph" w:customStyle="1" w:styleId="0B8DB86656BF44BEA6049CA7C18D8BC1">
    <w:name w:val="0B8DB86656BF44BEA6049CA7C18D8BC1"/>
    <w:rsid w:val="00E806C9"/>
    <w:pPr>
      <w:spacing w:after="160" w:line="259" w:lineRule="auto"/>
    </w:pPr>
    <w:rPr>
      <w:lang w:eastAsia="ja-JP"/>
    </w:rPr>
  </w:style>
  <w:style w:type="paragraph" w:customStyle="1" w:styleId="4573533377CC4A9F8E7E994C5B1E4B18">
    <w:name w:val="4573533377CC4A9F8E7E994C5B1E4B18"/>
    <w:rsid w:val="00E806C9"/>
    <w:pPr>
      <w:spacing w:after="160" w:line="259" w:lineRule="auto"/>
    </w:pPr>
    <w:rPr>
      <w:lang w:eastAsia="ja-JP"/>
    </w:rPr>
  </w:style>
  <w:style w:type="paragraph" w:customStyle="1" w:styleId="F3F5250AEF6B47579492C6B53524D834">
    <w:name w:val="F3F5250AEF6B47579492C6B53524D834"/>
    <w:rsid w:val="00E806C9"/>
    <w:pPr>
      <w:spacing w:after="160" w:line="259" w:lineRule="auto"/>
    </w:pPr>
    <w:rPr>
      <w:lang w:eastAsia="ja-JP"/>
    </w:rPr>
  </w:style>
  <w:style w:type="paragraph" w:customStyle="1" w:styleId="0A750C0332744D70AA975563EB36A4C9">
    <w:name w:val="0A750C0332744D70AA975563EB36A4C9"/>
    <w:rsid w:val="00E806C9"/>
    <w:pPr>
      <w:spacing w:after="160" w:line="259" w:lineRule="auto"/>
    </w:pPr>
    <w:rPr>
      <w:lang w:eastAsia="ja-JP"/>
    </w:rPr>
  </w:style>
  <w:style w:type="paragraph" w:customStyle="1" w:styleId="4624A04738F7485BB3F88538A1595C9C">
    <w:name w:val="4624A04738F7485BB3F88538A1595C9C"/>
    <w:rsid w:val="00E806C9"/>
    <w:pPr>
      <w:spacing w:after="160" w:line="259" w:lineRule="auto"/>
    </w:pPr>
    <w:rPr>
      <w:lang w:eastAsia="ja-JP"/>
    </w:rPr>
  </w:style>
  <w:style w:type="paragraph" w:customStyle="1" w:styleId="7FA601E4EF9E47DBB683F8B37868CFDA">
    <w:name w:val="7FA601E4EF9E47DBB683F8B37868CFDA"/>
    <w:rsid w:val="00E806C9"/>
    <w:pPr>
      <w:spacing w:after="160" w:line="259" w:lineRule="auto"/>
    </w:pPr>
    <w:rPr>
      <w:lang w:eastAsia="ja-JP"/>
    </w:rPr>
  </w:style>
  <w:style w:type="paragraph" w:customStyle="1" w:styleId="799102DBA9F54519893CA0C205AF9777">
    <w:name w:val="799102DBA9F54519893CA0C205AF9777"/>
    <w:rsid w:val="00E806C9"/>
    <w:pPr>
      <w:spacing w:after="160" w:line="259" w:lineRule="auto"/>
    </w:pPr>
    <w:rPr>
      <w:lang w:eastAsia="ja-JP"/>
    </w:rPr>
  </w:style>
  <w:style w:type="paragraph" w:customStyle="1" w:styleId="AFCDB11620364C36BB1774F0B3E2E9A4">
    <w:name w:val="AFCDB11620364C36BB1774F0B3E2E9A4"/>
    <w:rsid w:val="00E806C9"/>
    <w:pPr>
      <w:spacing w:after="160" w:line="259" w:lineRule="auto"/>
    </w:pPr>
    <w:rPr>
      <w:lang w:eastAsia="ja-JP"/>
    </w:rPr>
  </w:style>
  <w:style w:type="paragraph" w:customStyle="1" w:styleId="DF43A5C97A4345ACB2F9DED3282C185E">
    <w:name w:val="DF43A5C97A4345ACB2F9DED3282C185E"/>
    <w:rsid w:val="00E806C9"/>
    <w:pPr>
      <w:spacing w:after="160" w:line="259" w:lineRule="auto"/>
    </w:pPr>
    <w:rPr>
      <w:lang w:eastAsia="ja-JP"/>
    </w:rPr>
  </w:style>
  <w:style w:type="paragraph" w:customStyle="1" w:styleId="44B78593069449E28E583FB5F17E2A52">
    <w:name w:val="44B78593069449E28E583FB5F17E2A52"/>
    <w:rsid w:val="00E806C9"/>
    <w:pPr>
      <w:spacing w:after="160" w:line="259" w:lineRule="auto"/>
    </w:pPr>
    <w:rPr>
      <w:lang w:eastAsia="ja-JP"/>
    </w:rPr>
  </w:style>
  <w:style w:type="paragraph" w:customStyle="1" w:styleId="704F184C74EE4E4EB77D7D6C26D884BC">
    <w:name w:val="704F184C74EE4E4EB77D7D6C26D884BC"/>
    <w:rsid w:val="00E806C9"/>
    <w:pPr>
      <w:spacing w:after="160" w:line="259" w:lineRule="auto"/>
    </w:pPr>
    <w:rPr>
      <w:lang w:eastAsia="ja-JP"/>
    </w:rPr>
  </w:style>
  <w:style w:type="paragraph" w:customStyle="1" w:styleId="D230B136AF334C75B20D82A1FC84F799">
    <w:name w:val="D230B136AF334C75B20D82A1FC84F799"/>
    <w:rsid w:val="00E806C9"/>
    <w:pPr>
      <w:spacing w:after="160" w:line="259" w:lineRule="auto"/>
    </w:pPr>
    <w:rPr>
      <w:lang w:eastAsia="ja-JP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emplates xmlns="e3837f5b-e5df-4ac0-971e-e6a052aa3e02" xsi:nil="true"/>
    <Has_Teacher_Only_SectionGroup xmlns="e3837f5b-e5df-4ac0-971e-e6a052aa3e02">false</Has_Teacher_Only_SectionGroup>
    <NotebookType xmlns="e3837f5b-e5df-4ac0-971e-e6a052aa3e02" xsi:nil="true"/>
    <Self_Registration_Enabled xmlns="e3837f5b-e5df-4ac0-971e-e6a052aa3e02">false</Self_Registration_Enabled>
    <Teachers xmlns="e3837f5b-e5df-4ac0-971e-e6a052aa3e02">
      <UserInfo>
        <DisplayName/>
        <AccountId xsi:nil="true"/>
        <AccountType/>
      </UserInfo>
    </Teachers>
    <Invited_Teachers xmlns="e3837f5b-e5df-4ac0-971e-e6a052aa3e02" xsi:nil="true"/>
    <IsNotebookLocked xmlns="e3837f5b-e5df-4ac0-971e-e6a052aa3e02">false</IsNotebookLocked>
    <DefaultSectionNames xmlns="e3837f5b-e5df-4ac0-971e-e6a052aa3e02" xsi:nil="true"/>
    <CultureName xmlns="e3837f5b-e5df-4ac0-971e-e6a052aa3e02" xsi:nil="true"/>
    <Students xmlns="e3837f5b-e5df-4ac0-971e-e6a052aa3e02">
      <UserInfo>
        <DisplayName/>
        <AccountId xsi:nil="true"/>
        <AccountType/>
      </UserInfo>
    </Students>
    <Invited_Students xmlns="e3837f5b-e5df-4ac0-971e-e6a052aa3e02" xsi:nil="true"/>
    <FolderType xmlns="e3837f5b-e5df-4ac0-971e-e6a052aa3e02" xsi:nil="true"/>
    <TeamsChannelId xmlns="e3837f5b-e5df-4ac0-971e-e6a052aa3e02" xsi:nil="true"/>
    <Owner xmlns="e3837f5b-e5df-4ac0-971e-e6a052aa3e02">
      <UserInfo>
        <DisplayName/>
        <AccountId xsi:nil="true"/>
        <AccountType/>
      </UserInfo>
    </Owner>
    <Student_Groups xmlns="e3837f5b-e5df-4ac0-971e-e6a052aa3e02">
      <UserInfo>
        <DisplayName/>
        <AccountId xsi:nil="true"/>
        <AccountType/>
      </UserInfo>
    </Student_Groups>
    <AppVersion xmlns="e3837f5b-e5df-4ac0-971e-e6a052aa3e02" xsi:nil="true"/>
    <Is_Collaboration_Space_Locked xmlns="e3837f5b-e5df-4ac0-971e-e6a052aa3e02">false</Is_Collaboration_Space_Locked>
  </documentManagement>
</p:properties>
</file>

<file path=customXml/item3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DB29C924A24014C91AC8CA0B428C3F0" ma:contentTypeVersion="28" ma:contentTypeDescription="Create a new document." ma:contentTypeScope="" ma:versionID="0ae03066fe477f01f8976119ad18d446">
  <xsd:schema xmlns:xsd="http://www.w3.org/2001/XMLSchema" xmlns:xs="http://www.w3.org/2001/XMLSchema" xmlns:p="http://schemas.microsoft.com/office/2006/metadata/properties" xmlns:ns3="c1e19784-a614-40da-b560-4146d99c834a" xmlns:ns4="e3837f5b-e5df-4ac0-971e-e6a052aa3e02" targetNamespace="http://schemas.microsoft.com/office/2006/metadata/properties" ma:root="true" ma:fieldsID="88eb2851b6f59f66e0269c21e6ac6cd0" ns3:_="" ns4:_="">
    <xsd:import namespace="c1e19784-a614-40da-b560-4146d99c834a"/>
    <xsd:import namespace="e3837f5b-e5df-4ac0-971e-e6a052aa3e02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OCR" minOccurs="0"/>
                <xsd:element ref="ns4:MediaServiceLocation" minOccurs="0"/>
                <xsd:element ref="ns4:NotebookType" minOccurs="0"/>
                <xsd:element ref="ns4:FolderType" minOccurs="0"/>
                <xsd:element ref="ns4:Owner" minOccurs="0"/>
                <xsd:element ref="ns4:DefaultSectionNames" minOccurs="0"/>
                <xsd:element ref="ns4:Templates" minOccurs="0"/>
                <xsd:element ref="ns4:CultureName" minOccurs="0"/>
                <xsd:element ref="ns4:AppVersion" minOccurs="0"/>
                <xsd:element ref="ns4:TeamsChannelId" minOccurs="0"/>
                <xsd:element ref="ns4:Teachers" minOccurs="0"/>
                <xsd:element ref="ns4:Students" minOccurs="0"/>
                <xsd:element ref="ns4:Student_Groups" minOccurs="0"/>
                <xsd:element ref="ns4:Invited_Teachers" minOccurs="0"/>
                <xsd:element ref="ns4:Invited_Students" minOccurs="0"/>
                <xsd:element ref="ns4:Self_Registration_Enabled" minOccurs="0"/>
                <xsd:element ref="ns4:Has_Teacher_Only_SectionGroup" minOccurs="0"/>
                <xsd:element ref="ns4:Is_Collaboration_Space_Locked" minOccurs="0"/>
                <xsd:element ref="ns4:MediaServiceEventHashCode" minOccurs="0"/>
                <xsd:element ref="ns4:MediaServiceGenerationTime" minOccurs="0"/>
                <xsd:element ref="ns4:IsNotebookLocke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19784-a614-40da-b560-4146d99c834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837f5b-e5df-4ac0-971e-e6a052aa3e0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NotebookType" ma:index="17" nillable="true" ma:displayName="Notebook Type" ma:internalName="NotebookType">
      <xsd:simpleType>
        <xsd:restriction base="dms:Text"/>
      </xsd:simpleType>
    </xsd:element>
    <xsd:element name="FolderType" ma:index="18" nillable="true" ma:displayName="Folder Type" ma:internalName="FolderType">
      <xsd:simpleType>
        <xsd:restriction base="dms:Text"/>
      </xsd:simpleType>
    </xsd:element>
    <xsd:element name="Owner" ma:index="19" nillable="true" ma:displayName="Owner" ma:internalName="Owner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DefaultSectionNames" ma:index="20" nillable="true" ma:displayName="Default Section Names" ma:internalName="DefaultSectionNames">
      <xsd:simpleType>
        <xsd:restriction base="dms:Note">
          <xsd:maxLength value="255"/>
        </xsd:restriction>
      </xsd:simpleType>
    </xsd:element>
    <xsd:element name="Templates" ma:index="21" nillable="true" ma:displayName="Templates" ma:internalName="Templates">
      <xsd:simpleType>
        <xsd:restriction base="dms:Note">
          <xsd:maxLength value="255"/>
        </xsd:restriction>
      </xsd:simpleType>
    </xsd:element>
    <xsd:element name="CultureName" ma:index="22" nillable="true" ma:displayName="Culture Name" ma:internalName="CultureName">
      <xsd:simpleType>
        <xsd:restriction base="dms:Text"/>
      </xsd:simpleType>
    </xsd:element>
    <xsd:element name="AppVersion" ma:index="23" nillable="true" ma:displayName="App Version" ma:internalName="AppVersion">
      <xsd:simpleType>
        <xsd:restriction base="dms:Text"/>
      </xsd:simpleType>
    </xsd:element>
    <xsd:element name="TeamsChannelId" ma:index="24" nillable="true" ma:displayName="Teams Channel Id" ma:internalName="TeamsChannelId">
      <xsd:simpleType>
        <xsd:restriction base="dms:Text"/>
      </xsd:simpleType>
    </xsd:element>
    <xsd:element name="Teachers" ma:index="25" nillable="true" ma:displayName="Teachers" ma:internalName="Teacher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s" ma:index="26" nillable="true" ma:displayName="Students" ma:internalName="Student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tudent_Groups" ma:index="27" nillable="true" ma:displayName="Student Groups" ma:internalName="Student_Groups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Invited_Teachers" ma:index="28" nillable="true" ma:displayName="Invited Teachers" ma:internalName="Invited_Teachers">
      <xsd:simpleType>
        <xsd:restriction base="dms:Note">
          <xsd:maxLength value="255"/>
        </xsd:restriction>
      </xsd:simpleType>
    </xsd:element>
    <xsd:element name="Invited_Students" ma:index="29" nillable="true" ma:displayName="Invited Students" ma:internalName="Invited_Students">
      <xsd:simpleType>
        <xsd:restriction base="dms:Note">
          <xsd:maxLength value="255"/>
        </xsd:restriction>
      </xsd:simpleType>
    </xsd:element>
    <xsd:element name="Self_Registration_Enabled" ma:index="30" nillable="true" ma:displayName="Self Registration Enabled" ma:internalName="Self_Registration_Enabled">
      <xsd:simpleType>
        <xsd:restriction base="dms:Boolean"/>
      </xsd:simpleType>
    </xsd:element>
    <xsd:element name="Has_Teacher_Only_SectionGroup" ma:index="31" nillable="true" ma:displayName="Has Teacher Only SectionGroup" ma:internalName="Has_Teacher_Only_SectionGroup">
      <xsd:simpleType>
        <xsd:restriction base="dms:Boolean"/>
      </xsd:simpleType>
    </xsd:element>
    <xsd:element name="Is_Collaboration_Space_Locked" ma:index="32" nillable="true" ma:displayName="Is Collaboration Space Locked" ma:internalName="Is_Collaboration_Space_Locked">
      <xsd:simpleType>
        <xsd:restriction base="dms:Boolean"/>
      </xsd:simpleType>
    </xsd:element>
    <xsd:element name="MediaServiceEventHashCode" ma:index="3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34" nillable="true" ma:displayName="MediaServiceGenerationTime" ma:hidden="true" ma:internalName="MediaServiceGenerationTime" ma:readOnly="true">
      <xsd:simpleType>
        <xsd:restriction base="dms:Text"/>
      </xsd:simpleType>
    </xsd:element>
    <xsd:element name="IsNotebookLocked" ma:index="35" nillable="true" ma:displayName="Is Notebook Locked" ma:internalName="IsNotebookLocked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9D9CB1C1-9DC9-433B-A7A5-F1A84596A87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E4F0C11-E017-4F9E-A467-BEBAC1CE590C}">
  <ds:schemaRefs>
    <ds:schemaRef ds:uri="http://schemas.microsoft.com/office/2006/metadata/properties"/>
    <ds:schemaRef ds:uri="http://schemas.microsoft.com/office/infopath/2007/PartnerControls"/>
    <ds:schemaRef ds:uri="e3837f5b-e5df-4ac0-971e-e6a052aa3e02"/>
  </ds:schemaRefs>
</ds:datastoreItem>
</file>

<file path=customXml/itemProps3.xml><?xml version="1.0" encoding="utf-8"?>
<ds:datastoreItem xmlns:ds="http://schemas.openxmlformats.org/officeDocument/2006/customXml" ds:itemID="{05A5F146-5E52-49C0-A1A5-1EE4ECF71392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6C54E5F8-6472-4821-871E-331F4A29E5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19784-a614-40da-b560-4146d99c834a"/>
    <ds:schemaRef ds:uri="e3837f5b-e5df-4ac0-971e-e6a052aa3e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Negotiated Brief and Learning Contract(1)</Template>
  <TotalTime>306</TotalTime>
  <Pages>4</Pages>
  <Words>686</Words>
  <Characters>3915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Staffordshire University</Company>
  <LinksUpToDate>false</LinksUpToDate>
  <CharactersWithSpaces>4592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WEARN Nia</dc:creator>
  <cp:lastModifiedBy>BAUGHAN Luke G</cp:lastModifiedBy>
  <cp:revision>168</cp:revision>
  <dcterms:created xsi:type="dcterms:W3CDTF">2019-07-29T12:07:00Z</dcterms:created>
  <dcterms:modified xsi:type="dcterms:W3CDTF">2023-03-14T21:19:00Z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0x0101008DB29C924A24014C91AC8CA0B428C3F0</vt:lpwstr>
  </property>
</Properties>
</file>